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B65E" w14:textId="77777777" w:rsidR="00814823" w:rsidRDefault="00814823" w:rsidP="00814823">
      <w:pPr>
        <w:rPr>
          <w:noProof/>
        </w:rPr>
      </w:pPr>
    </w:p>
    <w:tbl>
      <w:tblPr>
        <w:tblStyle w:val="Zwykatabela4"/>
        <w:tblW w:w="12256" w:type="dxa"/>
        <w:jc w:val="center"/>
        <w:tblLook w:val="04A0" w:firstRow="1" w:lastRow="0" w:firstColumn="1" w:lastColumn="0" w:noHBand="0" w:noVBand="1"/>
        <w:tblDescription w:val="Układ — tabela"/>
      </w:tblPr>
      <w:tblGrid>
        <w:gridCol w:w="12256"/>
      </w:tblGrid>
      <w:tr w:rsidR="00814823" w14:paraId="53BD7792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57CE72C" w14:textId="77777777" w:rsidR="00814823" w:rsidRPr="008F5585" w:rsidRDefault="00814823" w:rsidP="008F5585">
            <w:pPr>
              <w:pStyle w:val="Tyturaportu"/>
              <w:rPr>
                <w:noProof/>
              </w:rPr>
            </w:pPr>
            <w:r>
              <w:rPr>
                <w:noProof/>
                <w:lang w:bidi="pl-PL"/>
              </w:rPr>
              <mc:AlternateContent>
                <mc:Choice Requires="wps">
                  <w:drawing>
                    <wp:inline distT="0" distB="0" distL="0" distR="0" wp14:anchorId="25A06063" wp14:editId="149E8DA2">
                      <wp:extent cx="6697389" cy="571500"/>
                      <wp:effectExtent l="0" t="0" r="0" b="0"/>
                      <wp:docPr id="24" name="Pole tekstowe 24" descr="Pole tekstowe na wprowadzanie tytuł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Wprowadź tytuł dokumentu:"/>
                                    <w:tag w:val=""/>
                                    <w:id w:val="1159278023"/>
                                    <w:placeholder>
                                      <w:docPart w:val="170F9B135B2243ABAF4393197725157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4955C95" w14:textId="2B21E559" w:rsidR="00814823" w:rsidRPr="008A25CD" w:rsidRDefault="00E07B38" w:rsidP="00814823">
                                      <w:pPr>
                                        <w:pStyle w:val="Tyturaportu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Raport COVID-19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5A060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4" o:spid="_x0000_s1026" type="#_x0000_t202" alt="Pole tekstowe na wprowadzanie tytułu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Wprowadź tytuł dokumentu:"/>
                              <w:tag w:val=""/>
                              <w:id w:val="1159278023"/>
                              <w:placeholder>
                                <w:docPart w:val="170F9B135B2243ABAF4393197725157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4955C95" w14:textId="2B21E559" w:rsidR="00814823" w:rsidRPr="008A25CD" w:rsidRDefault="00E07B38" w:rsidP="00814823">
                                <w:pPr>
                                  <w:pStyle w:val="Tyturaportu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Raport COVID-19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pl-PL"/>
              </w:rPr>
              <mc:AlternateContent>
                <mc:Choice Requires="wps">
                  <w:drawing>
                    <wp:inline distT="0" distB="0" distL="0" distR="0" wp14:anchorId="21AC4743" wp14:editId="69368CC9">
                      <wp:extent cx="3202305" cy="95250"/>
                      <wp:effectExtent l="0" t="0" r="0" b="0"/>
                      <wp:docPr id="18" name="Prostokąt 18" descr="Wiers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A92F4F" id="Prostokąt 18" o:spid="_x0000_s1026" alt="Wiersz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0BA8E083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6A10E28" w14:textId="24FE33A3" w:rsidR="00814823" w:rsidRPr="005D120C" w:rsidRDefault="00A822B4" w:rsidP="001917B2">
            <w:pPr>
              <w:pStyle w:val="Podtytu"/>
              <w:jc w:val="center"/>
              <w:rPr>
                <w:b/>
                <w:noProof/>
              </w:rPr>
            </w:pPr>
            <w:bookmarkStart w:id="0" w:name="Kraj_tytul"/>
            <w:r>
              <w:rPr>
                <w:b/>
                <w:noProof/>
              </w:rPr>
              <w:t>Kraj</w:t>
            </w:r>
            <w:bookmarkEnd w:id="0"/>
          </w:p>
        </w:tc>
      </w:tr>
      <w:tr w:rsidR="00814823" w14:paraId="387252B1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68B9BC1B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pl-PL"/>
              </w:rPr>
              <mc:AlternateContent>
                <mc:Choice Requires="wps">
                  <w:drawing>
                    <wp:inline distT="0" distB="0" distL="0" distR="0" wp14:anchorId="3E30CA94" wp14:editId="70D86E9F">
                      <wp:extent cx="6495393" cy="676894"/>
                      <wp:effectExtent l="0" t="0" r="0" b="9525"/>
                      <wp:docPr id="26" name="Pole tekstowe 26" descr="Pole tekstowe na wprowadzanie streszczeni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BD3595" w14:textId="775B9FBD" w:rsidR="00814823" w:rsidRDefault="00E07B3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Raport na temat Pandemii COVID-19 z wybranymi wskaźnikami</w:t>
                                  </w:r>
                                </w:p>
                                <w:p w14:paraId="110C17D0" w14:textId="1597B51E" w:rsidR="00E07B38" w:rsidRPr="005D120C" w:rsidRDefault="00E07B3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Lata 2020-2021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30CA94" id="Pole tekstowe 26" o:spid="_x0000_s1027" type="#_x0000_t202" alt="Pole tekstowe na wprowadzanie streszczenia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" filled="f" stroked="f">
                      <v:textbox>
                        <w:txbxContent>
                          <w:p w14:paraId="6DBD3595" w14:textId="775B9FBD" w:rsidR="00814823" w:rsidRDefault="00E07B38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Raport na temat Pandemii COVID-19 z wybranymi wskaźnikami</w:t>
                            </w:r>
                          </w:p>
                          <w:p w14:paraId="110C17D0" w14:textId="1597B51E" w:rsidR="00E07B38" w:rsidRPr="005D120C" w:rsidRDefault="00E07B38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Lata 2020-2021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364B7FFE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4DB25F2" w14:textId="77777777" w:rsidR="00814823" w:rsidRDefault="00814823" w:rsidP="006045D9">
            <w:pPr>
              <w:rPr>
                <w:noProof/>
              </w:rPr>
            </w:pPr>
          </w:p>
        </w:tc>
      </w:tr>
    </w:tbl>
    <w:p w14:paraId="22D8377E" w14:textId="77777777" w:rsidR="00F80C09" w:rsidRDefault="00F80C09">
      <w:r>
        <w:br w:type="page"/>
      </w:r>
    </w:p>
    <w:tbl>
      <w:tblPr>
        <w:tblStyle w:val="Tabela-Siatka"/>
        <w:tblW w:w="11472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Układ — tabela"/>
      </w:tblPr>
      <w:tblGrid>
        <w:gridCol w:w="7686"/>
        <w:gridCol w:w="236"/>
        <w:gridCol w:w="3550"/>
      </w:tblGrid>
      <w:tr w:rsidR="00C13B2F" w14:paraId="6FA15D1C" w14:textId="77777777" w:rsidTr="00923BCC">
        <w:trPr>
          <w:trHeight w:val="8552"/>
        </w:trPr>
        <w:tc>
          <w:tcPr>
            <w:tcW w:w="7686" w:type="dxa"/>
          </w:tcPr>
          <w:p w14:paraId="097A0D44" w14:textId="4C1027EB" w:rsidR="00C13B2F" w:rsidRDefault="00C13B2F" w:rsidP="001C62C8">
            <w:pPr>
              <w:rPr>
                <w:noProof/>
                <w:sz w:val="24"/>
              </w:rPr>
            </w:pPr>
            <w:r>
              <w:rPr>
                <w:noProof/>
                <w:lang w:bidi="pl-PL"/>
              </w:rPr>
              <w:lastRenderedPageBreak/>
              <mc:AlternateContent>
                <mc:Choice Requires="wps">
                  <w:drawing>
                    <wp:inline distT="0" distB="0" distL="0" distR="0" wp14:anchorId="3A18C851" wp14:editId="63C99D52">
                      <wp:extent cx="4885055" cy="795528"/>
                      <wp:effectExtent l="0" t="0" r="0" b="5080"/>
                      <wp:docPr id="7" name="Pole tekstowe 7" descr="Tytuł dokumen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5055" cy="795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198F6D" w14:textId="1395DB7B" w:rsidR="00C13B2F" w:rsidRDefault="00F0510C" w:rsidP="00C13B2F">
                                  <w:pPr>
                                    <w:pStyle w:val="Tytu"/>
                                  </w:pPr>
                                  <w:sdt>
                                    <w:sdtPr>
                                      <w:alias w:val="Tytuł dokumentu:"/>
                                      <w:tag w:val="Tytuł dokumentu"/>
                                      <w:id w:val="-129798307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E07B38">
                                        <w:t>Raport COVID-19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18C851" id="Pole tekstowe 7" o:spid="_x0000_s1028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" filled="f" stroked="f">
                      <v:textbox>
                        <w:txbxContent>
                          <w:p w14:paraId="1A198F6D" w14:textId="1395DB7B" w:rsidR="00C13B2F" w:rsidRDefault="006C5A47" w:rsidP="00C13B2F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-129798307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E07B38">
                                  <w:t>Raport COVID-19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E5722DC" w14:textId="4980B4FE" w:rsidR="00C13B2F" w:rsidRDefault="00C13B2F" w:rsidP="00C13B2F">
            <w:pPr>
              <w:rPr>
                <w:noProof/>
                <w:sz w:val="24"/>
              </w:rPr>
            </w:pPr>
            <w:r>
              <w:rPr>
                <w:noProof/>
                <w:lang w:bidi="pl-PL"/>
              </w:rPr>
              <mc:AlternateContent>
                <mc:Choice Requires="wps">
                  <w:drawing>
                    <wp:inline distT="0" distB="0" distL="0" distR="0" wp14:anchorId="48A54115" wp14:editId="06BEAADC">
                      <wp:extent cx="4410075" cy="457200"/>
                      <wp:effectExtent l="0" t="0" r="0" b="0"/>
                      <wp:docPr id="12" name="Pole tekstowe 12" descr="Podtytuł dokumen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007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Podtytuł dokumentu:"/>
                                    <w:tag w:val="Podtytuł dokumentu:"/>
                                    <w:id w:val="-3529599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50E6DE76" w14:textId="31A263BE" w:rsidR="00C13B2F" w:rsidRPr="009823B0" w:rsidRDefault="00C04B4A" w:rsidP="00C13B2F">
                                      <w:pPr>
                                        <w:pStyle w:val="Podtytu"/>
                                      </w:pPr>
                                      <w:r>
                                        <w:t>Dane ogólne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73152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A54115" id="Pole tekstowe 12" o:spid="_x0000_s1029" type="#_x0000_t202" alt="Podtytuł dokumentu" style="width:347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" filled="f" stroked="f">
                      <v:textbox inset=",5.76pt">
                        <w:txbxContent>
                          <w:sdt>
                            <w:sdtPr>
                              <w:alias w:val="Podtytuł dokumentu:"/>
                              <w:tag w:val="Podtytuł dokumentu:"/>
                              <w:id w:val="-3529599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0E6DE76" w14:textId="31A263BE" w:rsidR="00C13B2F" w:rsidRPr="009823B0" w:rsidRDefault="00C04B4A" w:rsidP="00C13B2F">
                                <w:pPr>
                                  <w:pStyle w:val="Podtytu"/>
                                </w:pPr>
                                <w:r>
                                  <w:t>Dane ogólne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BC289A" w14:textId="77777777" w:rsidR="005C4A72" w:rsidRDefault="005C4A72" w:rsidP="005C4A72">
            <w:pPr>
              <w:pStyle w:val="Nagwek2"/>
              <w:outlineLvl w:val="1"/>
            </w:pPr>
            <w:r>
              <w:t>Liczba przypadków</w:t>
            </w:r>
          </w:p>
          <w:p w14:paraId="316E66E0" w14:textId="795414A3" w:rsidR="005C4A72" w:rsidRPr="00E07B38" w:rsidRDefault="005C4A72" w:rsidP="005C4A72">
            <w:r>
              <w:t xml:space="preserve">Obecnie liczba wszystkich przypadków na świecie wynosi </w:t>
            </w:r>
            <w:bookmarkStart w:id="1" w:name="Liczba_ogólna"/>
            <w:r w:rsidRPr="009A6CDC">
              <w:rPr>
                <w:b/>
                <w:bCs/>
              </w:rPr>
              <w:t>xx</w:t>
            </w:r>
            <w:bookmarkEnd w:id="1"/>
            <w:r>
              <w:t xml:space="preserve">. </w:t>
            </w:r>
            <w:bookmarkStart w:id="2" w:name="Kraj_1_ogolne"/>
            <w:r>
              <w:t>Kraj</w:t>
            </w:r>
            <w:bookmarkEnd w:id="2"/>
            <w:r>
              <w:t xml:space="preserve"> na tle świata jest obecnie na </w:t>
            </w:r>
            <w:bookmarkStart w:id="3" w:name="Miejsce_ogolne"/>
            <w:r w:rsidRPr="009A6CDC">
              <w:rPr>
                <w:b/>
                <w:bCs/>
              </w:rPr>
              <w:t>xx</w:t>
            </w:r>
            <w:bookmarkEnd w:id="3"/>
            <w:r w:rsidR="00BC45EE">
              <w:t xml:space="preserve"> . </w:t>
            </w:r>
            <w:r>
              <w:t xml:space="preserve">miejscu pod względem całkowitej liczby przypadków. Ogólna liczba nowych przypadków na dzień </w:t>
            </w:r>
            <w:bookmarkStart w:id="4" w:name="Data_ogolne"/>
            <w:r>
              <w:t>data</w:t>
            </w:r>
            <w:bookmarkEnd w:id="4"/>
            <w:r w:rsidR="00BC45EE">
              <w:t xml:space="preserve"> </w:t>
            </w:r>
            <w:r>
              <w:t xml:space="preserve"> </w:t>
            </w:r>
            <w:r w:rsidR="006F7193">
              <w:t xml:space="preserve">  </w:t>
            </w:r>
            <w:r>
              <w:t xml:space="preserve">wynosi </w:t>
            </w:r>
            <w:bookmarkStart w:id="5" w:name="Liczba_nowych_ogolne"/>
            <w:proofErr w:type="spellStart"/>
            <w:r w:rsidRPr="009A6CDC">
              <w:rPr>
                <w:b/>
                <w:bCs/>
              </w:rPr>
              <w:t>Liczba_nowych</w:t>
            </w:r>
            <w:bookmarkEnd w:id="5"/>
            <w:proofErr w:type="spellEnd"/>
            <w:r>
              <w:t xml:space="preserve">. Na tle świata </w:t>
            </w:r>
            <w:bookmarkStart w:id="6" w:name="Kraj_2_ogolne"/>
            <w:r>
              <w:t xml:space="preserve">kraj </w:t>
            </w:r>
            <w:bookmarkEnd w:id="6"/>
            <w:r w:rsidR="006F7193">
              <w:t xml:space="preserve"> </w:t>
            </w:r>
            <w:r>
              <w:t xml:space="preserve">jest na </w:t>
            </w:r>
            <w:bookmarkStart w:id="7" w:name="Miejsce_nowe_ogolne"/>
            <w:r w:rsidRPr="009A6CDC">
              <w:rPr>
                <w:b/>
                <w:bCs/>
              </w:rPr>
              <w:t>xx</w:t>
            </w:r>
            <w:bookmarkEnd w:id="7"/>
            <w:r>
              <w:t>.</w:t>
            </w:r>
            <w:r w:rsidR="00BC45EE">
              <w:t xml:space="preserve"> </w:t>
            </w:r>
            <w:r>
              <w:t>miejscu.</w:t>
            </w:r>
          </w:p>
          <w:p w14:paraId="736D76ED" w14:textId="77777777" w:rsidR="005C4A72" w:rsidRDefault="005C4A72" w:rsidP="005C4A72">
            <w:pPr>
              <w:pStyle w:val="Nagwek2"/>
              <w:outlineLvl w:val="1"/>
            </w:pPr>
          </w:p>
          <w:p w14:paraId="49785899" w14:textId="77777777" w:rsidR="005C4A72" w:rsidRDefault="005C4A72" w:rsidP="005C4A72">
            <w:pPr>
              <w:pStyle w:val="Nagwek2"/>
              <w:outlineLvl w:val="1"/>
            </w:pPr>
            <w:r>
              <w:t>Zgony</w:t>
            </w:r>
          </w:p>
          <w:p w14:paraId="28EBB66E" w14:textId="3BEF7EB7" w:rsidR="005C4A72" w:rsidRPr="006236C1" w:rsidRDefault="005C4A72" w:rsidP="005C4A72">
            <w:r>
              <w:t xml:space="preserve">Obecna liczba wszystkich zgonów spowodowanych wirusem SARS – COV 2 wynosi </w:t>
            </w:r>
            <w:bookmarkStart w:id="8" w:name="Zgony_ogolne"/>
            <w:r w:rsidRPr="009A6CDC">
              <w:rPr>
                <w:b/>
                <w:bCs/>
              </w:rPr>
              <w:t>xxx</w:t>
            </w:r>
            <w:bookmarkEnd w:id="8"/>
            <w:r>
              <w:t xml:space="preserve">. </w:t>
            </w:r>
            <w:bookmarkStart w:id="9" w:name="Kraj_3_ogolne"/>
            <w:r>
              <w:t xml:space="preserve">Kraj </w:t>
            </w:r>
            <w:bookmarkEnd w:id="9"/>
            <w:r w:rsidR="006F7193">
              <w:t xml:space="preserve"> </w:t>
            </w:r>
            <w:r>
              <w:t xml:space="preserve">na tle świata jest obecnie na </w:t>
            </w:r>
            <w:bookmarkStart w:id="10" w:name="Miejsce_zgony_ogolne"/>
            <w:r w:rsidRPr="009A6CDC">
              <w:rPr>
                <w:b/>
                <w:bCs/>
              </w:rPr>
              <w:t>xx</w:t>
            </w:r>
            <w:r>
              <w:t xml:space="preserve"> </w:t>
            </w:r>
            <w:bookmarkEnd w:id="10"/>
            <w:r w:rsidR="006F7193">
              <w:t xml:space="preserve">. </w:t>
            </w:r>
            <w:r>
              <w:t xml:space="preserve">miejscu. Ogólna liczba nowych zgonów na dzień </w:t>
            </w:r>
            <w:bookmarkStart w:id="11" w:name="Data_zgony_ogolne"/>
            <w:r>
              <w:t xml:space="preserve">data </w:t>
            </w:r>
            <w:bookmarkEnd w:id="11"/>
            <w:r w:rsidR="006F7193">
              <w:t xml:space="preserve"> </w:t>
            </w:r>
            <w:r>
              <w:t xml:space="preserve">wynosi </w:t>
            </w:r>
            <w:bookmarkStart w:id="12" w:name="Zgony_nowe_ogolne"/>
            <w:proofErr w:type="spellStart"/>
            <w:r w:rsidRPr="009A6CDC">
              <w:rPr>
                <w:b/>
                <w:bCs/>
              </w:rPr>
              <w:t>Liczba_nowych</w:t>
            </w:r>
            <w:bookmarkEnd w:id="12"/>
            <w:proofErr w:type="spellEnd"/>
            <w:r>
              <w:t xml:space="preserve">. Na tle świata </w:t>
            </w:r>
            <w:bookmarkStart w:id="13" w:name="Kraj_4_ogolne"/>
            <w:r>
              <w:t xml:space="preserve">kraj </w:t>
            </w:r>
            <w:bookmarkEnd w:id="13"/>
            <w:r w:rsidR="006F7193">
              <w:t xml:space="preserve"> </w:t>
            </w:r>
            <w:r>
              <w:t xml:space="preserve">jest na </w:t>
            </w:r>
            <w:bookmarkStart w:id="14" w:name="Miejsce_zgony_nowe"/>
            <w:r w:rsidRPr="009A6CDC">
              <w:rPr>
                <w:b/>
                <w:bCs/>
              </w:rPr>
              <w:t>xx</w:t>
            </w:r>
            <w:bookmarkEnd w:id="14"/>
            <w:r>
              <w:t>. miejscu.</w:t>
            </w:r>
          </w:p>
          <w:p w14:paraId="75C2736C" w14:textId="77777777" w:rsidR="005C4A72" w:rsidRDefault="005C4A72" w:rsidP="005C4A72">
            <w:pPr>
              <w:pStyle w:val="Nagwek2"/>
              <w:outlineLvl w:val="1"/>
            </w:pPr>
          </w:p>
          <w:p w14:paraId="3FD2F1CB" w14:textId="77777777" w:rsidR="005C4A72" w:rsidRPr="00202812" w:rsidRDefault="005C4A72" w:rsidP="005C4A72">
            <w:pPr>
              <w:pStyle w:val="Nagwek2"/>
              <w:outlineLvl w:val="1"/>
            </w:pPr>
            <w:r>
              <w:t>Wyzdrowienia</w:t>
            </w:r>
          </w:p>
          <w:p w14:paraId="1A92C075" w14:textId="09CD3F62" w:rsidR="005C4A72" w:rsidRDefault="005C4A72" w:rsidP="005C4A72">
            <w:r>
              <w:t xml:space="preserve">Obecna liczba wszystkich wyzdrowień chorych na COVID-19 wynosi </w:t>
            </w:r>
            <w:bookmarkStart w:id="15" w:name="Wyzdrowienia_ogolne"/>
            <w:r w:rsidRPr="009A6CDC">
              <w:rPr>
                <w:b/>
                <w:bCs/>
              </w:rPr>
              <w:t>xxx</w:t>
            </w:r>
            <w:bookmarkEnd w:id="15"/>
            <w:r>
              <w:t xml:space="preserve">. </w:t>
            </w:r>
            <w:bookmarkStart w:id="16" w:name="Kraj_5_ogolne"/>
            <w:r>
              <w:t xml:space="preserve">Kraj </w:t>
            </w:r>
            <w:bookmarkEnd w:id="16"/>
            <w:r w:rsidR="006F7193">
              <w:t xml:space="preserve"> </w:t>
            </w:r>
            <w:r>
              <w:t xml:space="preserve">na tle świata jest obecnie na </w:t>
            </w:r>
            <w:bookmarkStart w:id="17" w:name="Miejsce_wyzdrowienia_ogolne"/>
            <w:r w:rsidRPr="009A6CDC">
              <w:rPr>
                <w:b/>
                <w:bCs/>
              </w:rPr>
              <w:t>xx</w:t>
            </w:r>
            <w:r>
              <w:t xml:space="preserve"> </w:t>
            </w:r>
            <w:bookmarkEnd w:id="17"/>
            <w:r w:rsidR="006F7193">
              <w:t xml:space="preserve">. </w:t>
            </w:r>
            <w:r>
              <w:t xml:space="preserve">miejscu. Ogólna liczba nowych wyzdrowień na dzień </w:t>
            </w:r>
            <w:bookmarkStart w:id="18" w:name="Data_wyzdrowienia_ogolne"/>
            <w:r>
              <w:t xml:space="preserve">data </w:t>
            </w:r>
            <w:bookmarkEnd w:id="18"/>
            <w:r w:rsidR="006F7193">
              <w:t xml:space="preserve"> </w:t>
            </w:r>
            <w:r>
              <w:t xml:space="preserve">wynosi </w:t>
            </w:r>
            <w:bookmarkStart w:id="19" w:name="Wyzdrowienia_nowe_ogolne"/>
            <w:proofErr w:type="spellStart"/>
            <w:r w:rsidRPr="009A6CDC">
              <w:rPr>
                <w:b/>
                <w:bCs/>
              </w:rPr>
              <w:t>Liczba_nowych</w:t>
            </w:r>
            <w:bookmarkEnd w:id="19"/>
            <w:proofErr w:type="spellEnd"/>
            <w:r>
              <w:t xml:space="preserve">. Na tle świata </w:t>
            </w:r>
            <w:bookmarkStart w:id="20" w:name="Kraj_6_ogolne"/>
            <w:r>
              <w:t xml:space="preserve">kraj </w:t>
            </w:r>
            <w:bookmarkEnd w:id="20"/>
            <w:r w:rsidR="006F7193">
              <w:t xml:space="preserve"> </w:t>
            </w:r>
            <w:r>
              <w:t xml:space="preserve">jest na </w:t>
            </w:r>
            <w:bookmarkStart w:id="21" w:name="Miejsce_wyzdrowienia_nowe"/>
            <w:r w:rsidRPr="009A6CDC">
              <w:rPr>
                <w:b/>
                <w:bCs/>
              </w:rPr>
              <w:t>xx</w:t>
            </w:r>
            <w:bookmarkEnd w:id="21"/>
            <w:r>
              <w:t>. miejscu.</w:t>
            </w:r>
          </w:p>
          <w:p w14:paraId="0AEDF577" w14:textId="77777777" w:rsidR="005C4A72" w:rsidRDefault="005C4A72" w:rsidP="005C4A72">
            <w:pPr>
              <w:pStyle w:val="Nagwek2"/>
              <w:outlineLvl w:val="1"/>
            </w:pPr>
            <w:r>
              <w:t>Szczepienia</w:t>
            </w:r>
          </w:p>
          <w:p w14:paraId="65EE891B" w14:textId="70E30776" w:rsidR="005C4A72" w:rsidRPr="00941DEB" w:rsidRDefault="005C4A72" w:rsidP="005C4A72">
            <w:r>
              <w:t xml:space="preserve">Obecna liczba wszystkich osób na świecie zaszczepionych przeciwko wirusowi SARS – COV 2 wynosi </w:t>
            </w:r>
            <w:bookmarkStart w:id="22" w:name="Szczepienia_calosc_ogolne"/>
            <w:r w:rsidRPr="006F7193">
              <w:rPr>
                <w:b/>
                <w:bCs/>
              </w:rPr>
              <w:t>xxx</w:t>
            </w:r>
            <w:bookmarkEnd w:id="22"/>
            <w:r>
              <w:t xml:space="preserve">, w tym </w:t>
            </w:r>
            <w:bookmarkStart w:id="23" w:name="Szczepienia_w_pelni_ogolne"/>
            <w:r w:rsidRPr="006F7193">
              <w:rPr>
                <w:b/>
                <w:bCs/>
              </w:rPr>
              <w:t>xxx</w:t>
            </w:r>
            <w:bookmarkEnd w:id="23"/>
            <w:r>
              <w:t xml:space="preserve"> osób zaszczepionych w pełni oraz </w:t>
            </w:r>
            <w:bookmarkStart w:id="24" w:name="Szczepienia_czesciowe_ogolne"/>
            <w:r w:rsidRPr="006F7193">
              <w:rPr>
                <w:b/>
                <w:bCs/>
              </w:rPr>
              <w:t>xx</w:t>
            </w:r>
            <w:bookmarkEnd w:id="24"/>
            <w:r>
              <w:t xml:space="preserve"> zaszczepionych tylko pierwszą dawką. </w:t>
            </w:r>
            <w:bookmarkStart w:id="25" w:name="Kraj_7_ogolne"/>
            <w:r>
              <w:t xml:space="preserve">Kraj </w:t>
            </w:r>
            <w:bookmarkEnd w:id="25"/>
            <w:r w:rsidR="006F7193">
              <w:t xml:space="preserve"> </w:t>
            </w:r>
            <w:r>
              <w:t xml:space="preserve">jest na </w:t>
            </w:r>
            <w:bookmarkStart w:id="26" w:name="Miejsce_szczepienia_ogolne"/>
            <w:r w:rsidRPr="006F7193">
              <w:rPr>
                <w:b/>
                <w:bCs/>
              </w:rPr>
              <w:t>xx</w:t>
            </w:r>
            <w:bookmarkEnd w:id="26"/>
            <w:r>
              <w:t xml:space="preserve">. miejscu na tle świata </w:t>
            </w:r>
            <w:r w:rsidR="006F7193">
              <w:t xml:space="preserve">pod względem </w:t>
            </w:r>
            <w:r>
              <w:t>ilości podanych szczepionek.</w:t>
            </w:r>
          </w:p>
          <w:p w14:paraId="4421E2CA" w14:textId="77777777" w:rsidR="00923BCC" w:rsidRDefault="00923BCC" w:rsidP="00C11393">
            <w:pPr>
              <w:jc w:val="center"/>
              <w:rPr>
                <w:noProof/>
                <w:sz w:val="24"/>
              </w:rPr>
            </w:pPr>
            <w:bookmarkStart w:id="27" w:name="Mapa_swiata"/>
          </w:p>
          <w:bookmarkEnd w:id="27"/>
          <w:p w14:paraId="57427EA5" w14:textId="77777777" w:rsidR="00F80C09" w:rsidRDefault="00F80C09" w:rsidP="00C13B2F">
            <w:pPr>
              <w:rPr>
                <w:noProof/>
                <w:sz w:val="24"/>
              </w:rPr>
            </w:pPr>
          </w:p>
          <w:p w14:paraId="2A5BA2F3" w14:textId="2440245E" w:rsidR="00F80C09" w:rsidRDefault="00F80C09" w:rsidP="00F80C09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236" w:type="dxa"/>
          </w:tcPr>
          <w:p w14:paraId="1887156D" w14:textId="77777777" w:rsidR="00C13B2F" w:rsidRDefault="00C13B2F" w:rsidP="001C62C8">
            <w:pPr>
              <w:rPr>
                <w:noProof/>
                <w:sz w:val="24"/>
              </w:rPr>
            </w:pPr>
          </w:p>
        </w:tc>
        <w:tc>
          <w:tcPr>
            <w:tcW w:w="3550" w:type="dxa"/>
            <w:shd w:val="clear" w:color="auto" w:fill="3F1D5A" w:themeFill="accent1"/>
          </w:tcPr>
          <w:p w14:paraId="163E91DC" w14:textId="7E2ECD78" w:rsidR="00C13B2F" w:rsidRDefault="00C13B2F" w:rsidP="00C13B2F">
            <w:pPr>
              <w:rPr>
                <w:noProof/>
                <w:sz w:val="24"/>
              </w:rPr>
            </w:pPr>
            <w:r>
              <w:rPr>
                <w:noProof/>
                <w:lang w:bidi="pl-PL"/>
              </w:rPr>
              <mc:AlternateContent>
                <mc:Choice Requires="wps">
                  <w:drawing>
                    <wp:inline distT="0" distB="0" distL="0" distR="0" wp14:anchorId="724830DF" wp14:editId="533710A6">
                      <wp:extent cx="2101756" cy="914400"/>
                      <wp:effectExtent l="0" t="0" r="0" b="0"/>
                      <wp:docPr id="14" name="Pole tekstowe 14" descr="Pole tekstowe do wprowadzania tytułu na pasku boczny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6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DAF251" w14:textId="7877E478" w:rsidR="00F80C09" w:rsidRPr="00F80C09" w:rsidRDefault="00F80C09" w:rsidP="00F80C09">
                                  <w:pPr>
                                    <w:pStyle w:val="Nagwek1"/>
                                  </w:pPr>
                                  <w:r>
                                    <w:t>Wskaźniki dla świata</w:t>
                                  </w:r>
                                </w:p>
                                <w:p w14:paraId="315360E0" w14:textId="77777777" w:rsidR="00C13B2F" w:rsidRPr="005D120C" w:rsidRDefault="00F0510C" w:rsidP="00C13B2F">
                                  <w:pPr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olor w:val="F3642C" w:themeColor="text2"/>
                                      </w:rPr>
                                      <w:alias w:val="Wielokropek:"/>
                                      <w:tag w:val="Wielokropek:"/>
                                      <w:id w:val="-1434666378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sym w:font="Symbol" w:char="F0B7"/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t xml:space="preserve"> </w:t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sym w:font="Symbol" w:char="F0B7"/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t xml:space="preserve"> </w:t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sym w:font="Symbol" w:char="F0B7"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640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4830DF" id="Pole tekstowe 14" o:spid="_x0000_s1030" type="#_x0000_t202" alt="Pole tekstowe do wprowadzania tytułu na pasku bocznym" style="width:165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" filled="f" stroked="f">
                      <v:textbox inset=",5.04pt">
                        <w:txbxContent>
                          <w:p w14:paraId="5EDAF251" w14:textId="7877E478" w:rsidR="00F80C09" w:rsidRPr="00F80C09" w:rsidRDefault="00F80C09" w:rsidP="00F80C09">
                            <w:pPr>
                              <w:pStyle w:val="Nagwek1"/>
                            </w:pPr>
                            <w:r>
                              <w:t>Wskaźniki dla świata</w:t>
                            </w:r>
                          </w:p>
                          <w:p w14:paraId="315360E0" w14:textId="77777777" w:rsidR="00C13B2F" w:rsidRPr="005D120C" w:rsidRDefault="006C5A47" w:rsidP="00C13B2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color w:val="F3642C" w:themeColor="text2"/>
                                </w:rPr>
                                <w:alias w:val="Wielokropek:"/>
                                <w:tag w:val="Wielokropek:"/>
                                <w:id w:val="-1434666378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sym w:font="Symbol" w:char="F0B7"/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t xml:space="preserve"> </w:t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sym w:font="Symbol" w:char="F0B7"/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t xml:space="preserve"> </w:t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sym w:font="Symbol" w:char="F0B7"/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9DCE28D" w14:textId="77777777" w:rsidR="005C4A72" w:rsidRDefault="005C4A72" w:rsidP="005C4A72">
            <w:pPr>
              <w:pStyle w:val="Nagwek1"/>
              <w:jc w:val="center"/>
              <w:outlineLvl w:val="0"/>
            </w:pPr>
            <w:r>
              <w:t>Potwierdzone przypadki:</w:t>
            </w:r>
          </w:p>
          <w:p w14:paraId="39EC07CD" w14:textId="77777777" w:rsidR="005C4A72" w:rsidRDefault="005C4A72" w:rsidP="005C4A72">
            <w:pPr>
              <w:jc w:val="center"/>
            </w:pPr>
          </w:p>
          <w:p w14:paraId="2EF40F60" w14:textId="77777777" w:rsidR="005C4A72" w:rsidRDefault="005C4A72" w:rsidP="005C4A72">
            <w:pPr>
              <w:jc w:val="center"/>
            </w:pPr>
            <w:bookmarkStart w:id="28" w:name="W_przypadki_ogolne"/>
            <w:r>
              <w:t>Współczynnik przypadki</w:t>
            </w:r>
          </w:p>
          <w:bookmarkEnd w:id="28"/>
          <w:p w14:paraId="63FEAFC9" w14:textId="77777777" w:rsidR="005C4A72" w:rsidRDefault="005C4A72" w:rsidP="005C4A72">
            <w:pPr>
              <w:jc w:val="center"/>
            </w:pPr>
          </w:p>
          <w:p w14:paraId="3CAAB106" w14:textId="77777777" w:rsidR="005C4A72" w:rsidRDefault="005C4A72" w:rsidP="005C4A72">
            <w:pPr>
              <w:pStyle w:val="Nagwek1"/>
              <w:jc w:val="center"/>
              <w:outlineLvl w:val="0"/>
            </w:pPr>
            <w:r>
              <w:t>Liczba zgonów:</w:t>
            </w:r>
          </w:p>
          <w:p w14:paraId="7B560872" w14:textId="77777777" w:rsidR="005C4A72" w:rsidRDefault="005C4A72" w:rsidP="005C4A72">
            <w:pPr>
              <w:jc w:val="center"/>
            </w:pPr>
          </w:p>
          <w:p w14:paraId="2E8EF261" w14:textId="77777777" w:rsidR="005C4A72" w:rsidRDefault="005C4A72" w:rsidP="005C4A72">
            <w:pPr>
              <w:jc w:val="center"/>
            </w:pPr>
            <w:bookmarkStart w:id="29" w:name="W_zgony_ogolne"/>
            <w:r>
              <w:t>Współczynnik zgonów</w:t>
            </w:r>
          </w:p>
          <w:bookmarkEnd w:id="29"/>
          <w:p w14:paraId="3CF53B8B" w14:textId="77777777" w:rsidR="005C4A72" w:rsidRDefault="005C4A72" w:rsidP="005C4A72">
            <w:pPr>
              <w:jc w:val="center"/>
            </w:pPr>
          </w:p>
          <w:p w14:paraId="26FA2834" w14:textId="77777777" w:rsidR="005C4A72" w:rsidRDefault="005C4A72" w:rsidP="005C4A72">
            <w:pPr>
              <w:pStyle w:val="Nagwek1"/>
              <w:jc w:val="center"/>
              <w:outlineLvl w:val="0"/>
            </w:pPr>
            <w:r>
              <w:t>Liczba wyzdrowień:</w:t>
            </w:r>
          </w:p>
          <w:p w14:paraId="65E50B29" w14:textId="77777777" w:rsidR="005C4A72" w:rsidRPr="00F80C09" w:rsidRDefault="005C4A72" w:rsidP="006F7193">
            <w:pPr>
              <w:jc w:val="center"/>
            </w:pPr>
          </w:p>
          <w:p w14:paraId="114DC593" w14:textId="266DE8B0" w:rsidR="005C4A72" w:rsidRPr="00923BCC" w:rsidRDefault="005C4A72" w:rsidP="00923BCC">
            <w:pPr>
              <w:jc w:val="center"/>
            </w:pPr>
            <w:bookmarkStart w:id="30" w:name="W_wyzdrowienia_ogolne"/>
            <w:r>
              <w:t>Współczynnik wyzdrowień</w:t>
            </w:r>
            <w:bookmarkEnd w:id="30"/>
          </w:p>
        </w:tc>
      </w:tr>
    </w:tbl>
    <w:p w14:paraId="777C63E5" w14:textId="77777777" w:rsidR="006F7193" w:rsidRDefault="006F7193" w:rsidP="00F80C09">
      <w:pPr>
        <w:rPr>
          <w:noProof/>
          <w:sz w:val="24"/>
        </w:rPr>
      </w:pPr>
    </w:p>
    <w:p w14:paraId="0474D80C" w14:textId="77777777" w:rsidR="006F7193" w:rsidRDefault="006F7193">
      <w:pPr>
        <w:spacing w:after="200" w:line="276" w:lineRule="auto"/>
        <w:rPr>
          <w:noProof/>
          <w:sz w:val="24"/>
        </w:rPr>
      </w:pPr>
      <w:r>
        <w:rPr>
          <w:noProof/>
          <w:sz w:val="24"/>
        </w:rPr>
        <w:br w:type="page"/>
      </w:r>
    </w:p>
    <w:p w14:paraId="217973E1" w14:textId="7A114AF0" w:rsidR="00F80C09" w:rsidRDefault="00F80C09" w:rsidP="00F80C09">
      <w:pPr>
        <w:rPr>
          <w:noProof/>
          <w:sz w:val="24"/>
        </w:rPr>
      </w:pPr>
      <w:r>
        <w:rPr>
          <w:noProof/>
          <w:lang w:bidi="pl-PL"/>
        </w:rPr>
        <w:lastRenderedPageBreak/>
        <mc:AlternateContent>
          <mc:Choice Requires="wps">
            <w:drawing>
              <wp:inline distT="0" distB="0" distL="0" distR="0" wp14:anchorId="336AA765" wp14:editId="1DA49B78">
                <wp:extent cx="4885055" cy="795528"/>
                <wp:effectExtent l="0" t="0" r="0" b="5080"/>
                <wp:docPr id="1" name="Pole tekstowe 1" descr="Tytuł dokument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055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5DC0" w14:textId="3FAF8CB7" w:rsidR="00F80C09" w:rsidRDefault="00F0510C" w:rsidP="00F80C09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-190629123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F80C09">
                                  <w:t>Raport COVID-19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AA765" id="Pole tekstowe 1" o:spid="_x0000_s1031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" filled="f" stroked="f">
                <v:textbox>
                  <w:txbxContent>
                    <w:p w14:paraId="48925DC0" w14:textId="3FAF8CB7" w:rsidR="00F80C09" w:rsidRDefault="006C5A47" w:rsidP="00F80C09">
                      <w:pPr>
                        <w:pStyle w:val="Tytu"/>
                      </w:pPr>
                      <w:sdt>
                        <w:sdtPr>
                          <w:alias w:val="Tytuł dokumentu:"/>
                          <w:tag w:val="Tytuł dokumentu"/>
                          <w:id w:val="-190629123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F80C09">
                            <w:t>Raport COVID-19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253F3C2C" w14:textId="77777777" w:rsidR="00686C18" w:rsidRPr="00686C18" w:rsidRDefault="00686C18" w:rsidP="00686C18">
      <w:pPr>
        <w:pStyle w:val="Podtytu"/>
        <w:rPr>
          <w:sz w:val="36"/>
          <w:szCs w:val="32"/>
        </w:rPr>
      </w:pPr>
      <w:r w:rsidRPr="00686C18">
        <w:rPr>
          <w:noProof/>
          <w:sz w:val="32"/>
          <w:szCs w:val="32"/>
        </w:rPr>
        <w:t xml:space="preserve">  </w:t>
      </w:r>
      <w:bookmarkStart w:id="31" w:name="Kraj_przypadki_1"/>
      <w:r w:rsidRPr="00686C18">
        <w:rPr>
          <w:sz w:val="36"/>
          <w:szCs w:val="32"/>
        </w:rPr>
        <w:t xml:space="preserve">Kraj </w:t>
      </w:r>
      <w:bookmarkEnd w:id="31"/>
    </w:p>
    <w:p w14:paraId="3C27BF38" w14:textId="01544E9C" w:rsidR="00686C18" w:rsidRDefault="00686C18" w:rsidP="00686C18">
      <w:pPr>
        <w:pStyle w:val="Podtytu"/>
        <w:rPr>
          <w:noProof/>
          <w:sz w:val="24"/>
        </w:rPr>
      </w:pPr>
      <w:r>
        <w:t xml:space="preserve">  </w:t>
      </w:r>
      <w:r w:rsidRPr="00686C18">
        <w:t>Liczba przypadków</w:t>
      </w:r>
    </w:p>
    <w:p w14:paraId="016DECFD" w14:textId="77777777" w:rsidR="005C4A72" w:rsidRDefault="005C4A72" w:rsidP="005C4A72"/>
    <w:p w14:paraId="639BF032" w14:textId="63DEA6D1" w:rsidR="005C4A72" w:rsidRPr="003E26D3" w:rsidRDefault="005C4A72" w:rsidP="005C4A72">
      <w:r>
        <w:t xml:space="preserve">Obecna liczba przypadków wynosi </w:t>
      </w:r>
      <w:bookmarkStart w:id="32" w:name="Przypadki_kraj"/>
      <w:proofErr w:type="spellStart"/>
      <w:r w:rsidRPr="009A6CDC">
        <w:rPr>
          <w:b/>
          <w:bCs/>
        </w:rPr>
        <w:t>Liczba_przypadkow</w:t>
      </w:r>
      <w:bookmarkEnd w:id="32"/>
      <w:proofErr w:type="spellEnd"/>
      <w:r>
        <w:t xml:space="preserve">. Jest to </w:t>
      </w:r>
      <w:bookmarkStart w:id="33" w:name="Miejsce_przypadki_kraj"/>
      <w:r w:rsidRPr="009A6CDC">
        <w:rPr>
          <w:b/>
          <w:bCs/>
        </w:rPr>
        <w:t>xxx</w:t>
      </w:r>
      <w:bookmarkEnd w:id="33"/>
      <w:r>
        <w:t xml:space="preserve">. miejsce na świecie. Liczba nowych przypadków na dzień </w:t>
      </w:r>
      <w:bookmarkStart w:id="34" w:name="Data_przypadki_kraj"/>
      <w:r w:rsidRPr="009A6CDC">
        <w:rPr>
          <w:b/>
          <w:bCs/>
        </w:rPr>
        <w:t>data</w:t>
      </w:r>
      <w:bookmarkEnd w:id="34"/>
      <w:r>
        <w:t xml:space="preserve"> wynosi </w:t>
      </w:r>
      <w:bookmarkStart w:id="35" w:name="Przypadki_nowe_kraj"/>
      <w:proofErr w:type="spellStart"/>
      <w:r w:rsidRPr="009A6CDC">
        <w:rPr>
          <w:b/>
          <w:bCs/>
        </w:rPr>
        <w:t>liczba_nowych</w:t>
      </w:r>
      <w:bookmarkEnd w:id="35"/>
      <w:proofErr w:type="spellEnd"/>
      <w:r>
        <w:t xml:space="preserve">. </w:t>
      </w:r>
    </w:p>
    <w:p w14:paraId="705A889A" w14:textId="77777777" w:rsidR="005C4A72" w:rsidRDefault="005C4A72" w:rsidP="005C4A72">
      <w:pPr>
        <w:pStyle w:val="Nagwek2"/>
      </w:pPr>
    </w:p>
    <w:p w14:paraId="549E57E1" w14:textId="77777777" w:rsidR="00AE1118" w:rsidRDefault="00AE1118" w:rsidP="00AE1118">
      <w:pPr>
        <w:pStyle w:val="Nagwek2"/>
      </w:pPr>
    </w:p>
    <w:p w14:paraId="599E42FB" w14:textId="77777777" w:rsidR="00AE1118" w:rsidRDefault="00AE1118" w:rsidP="00AE1118">
      <w:pPr>
        <w:jc w:val="center"/>
      </w:pPr>
      <w:bookmarkStart w:id="36" w:name="Wykres_przypadki_liniowy"/>
      <w:r w:rsidRPr="00DA7924">
        <w:rPr>
          <w:noProof/>
        </w:rPr>
        <w:drawing>
          <wp:inline distT="0" distB="0" distL="0" distR="0" wp14:anchorId="6C987E62" wp14:editId="3135671F">
            <wp:extent cx="4800600" cy="2603886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83" cy="26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14:paraId="277C74C5" w14:textId="77777777" w:rsidR="00AE1118" w:rsidRDefault="00AE1118" w:rsidP="00AE1118">
      <w:pPr>
        <w:jc w:val="center"/>
        <w:rPr>
          <w:noProof/>
          <w:sz w:val="24"/>
        </w:rPr>
      </w:pPr>
      <w:bookmarkStart w:id="37" w:name="Wykres_przypadki_kolumnowy"/>
      <w:r w:rsidRPr="00DA7924">
        <w:rPr>
          <w:noProof/>
        </w:rPr>
        <w:drawing>
          <wp:inline distT="0" distB="0" distL="0" distR="0" wp14:anchorId="68C1CAEE" wp14:editId="6D92EEEA">
            <wp:extent cx="4870131" cy="2641600"/>
            <wp:effectExtent l="0" t="0" r="6985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85" cy="26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14:paraId="791CDA2C" w14:textId="190217FA" w:rsidR="00686C18" w:rsidRPr="00686C18" w:rsidRDefault="00686C18" w:rsidP="00F80C09">
      <w:pPr>
        <w:rPr>
          <w:noProof/>
          <w:vanish/>
          <w:sz w:val="24"/>
          <w:specVanish/>
        </w:rPr>
      </w:pPr>
      <w:r>
        <w:rPr>
          <w:noProof/>
          <w:sz w:val="24"/>
        </w:rPr>
        <w:br w:type="column"/>
      </w:r>
    </w:p>
    <w:p w14:paraId="1E449173" w14:textId="695D6FD7" w:rsidR="00686C18" w:rsidRDefault="00686C18" w:rsidP="00686C18">
      <w:pPr>
        <w:rPr>
          <w:noProof/>
          <w:sz w:val="24"/>
        </w:rPr>
      </w:pPr>
      <w:r>
        <w:rPr>
          <w:noProof/>
          <w:sz w:val="24"/>
        </w:rPr>
        <w:t xml:space="preserve"> </w:t>
      </w:r>
      <w:r>
        <w:rPr>
          <w:noProof/>
          <w:lang w:bidi="pl-PL"/>
        </w:rPr>
        <mc:AlternateContent>
          <mc:Choice Requires="wps">
            <w:drawing>
              <wp:inline distT="0" distB="0" distL="0" distR="0" wp14:anchorId="2D9BCA77" wp14:editId="4CB30E85">
                <wp:extent cx="4885055" cy="795528"/>
                <wp:effectExtent l="0" t="0" r="0" b="5080"/>
                <wp:docPr id="11" name="Pole tekstowe 11" descr="Tytuł dokument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055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D5AF8" w14:textId="08929F8B" w:rsidR="00686C18" w:rsidRDefault="00F0510C" w:rsidP="00686C18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-13751586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686C18">
                                  <w:t>Raport COVID-19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9BCA77" id="Pole tekstowe 11" o:spid="_x0000_s1032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" filled="f" stroked="f">
                <v:textbox>
                  <w:txbxContent>
                    <w:p w14:paraId="6ABD5AF8" w14:textId="08929F8B" w:rsidR="00686C18" w:rsidRDefault="006C5A47" w:rsidP="00686C18">
                      <w:pPr>
                        <w:pStyle w:val="Tytu"/>
                      </w:pPr>
                      <w:sdt>
                        <w:sdtPr>
                          <w:alias w:val="Tytuł dokumentu:"/>
                          <w:tag w:val="Tytuł dokumentu"/>
                          <w:id w:val="-13751586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686C18">
                            <w:t>Raport COVID-19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31F37D14" w14:textId="77777777" w:rsidR="00686C18" w:rsidRDefault="00686C18" w:rsidP="00686C18">
      <w:pPr>
        <w:pStyle w:val="Podtytu"/>
      </w:pPr>
      <w:bookmarkStart w:id="38" w:name="Kraj_zgony_1"/>
      <w:r>
        <w:t xml:space="preserve">  </w:t>
      </w:r>
      <w:r w:rsidRPr="00686C18">
        <w:rPr>
          <w:sz w:val="36"/>
          <w:szCs w:val="32"/>
        </w:rPr>
        <w:t xml:space="preserve">Kraj </w:t>
      </w:r>
      <w:bookmarkEnd w:id="38"/>
    </w:p>
    <w:p w14:paraId="4098846A" w14:textId="65124300" w:rsidR="00686C18" w:rsidRPr="00686C18" w:rsidRDefault="00686C18" w:rsidP="00686C18">
      <w:pPr>
        <w:pStyle w:val="Podtytu"/>
      </w:pPr>
      <w:r>
        <w:t xml:space="preserve"> </w:t>
      </w:r>
      <w:r w:rsidRPr="00686C18">
        <w:t xml:space="preserve"> Liczba zgonów</w:t>
      </w:r>
    </w:p>
    <w:p w14:paraId="6165F3A6" w14:textId="77777777" w:rsidR="005C4A72" w:rsidRDefault="005C4A72" w:rsidP="005C4A72"/>
    <w:p w14:paraId="75B708AE" w14:textId="6FB27F3B" w:rsidR="005C4A72" w:rsidRPr="003E26D3" w:rsidRDefault="005C4A72" w:rsidP="005C4A72">
      <w:r>
        <w:t xml:space="preserve">Obecna liczba zgonów wynosi </w:t>
      </w:r>
      <w:bookmarkStart w:id="39" w:name="Zgony_kraj"/>
      <w:proofErr w:type="spellStart"/>
      <w:r w:rsidRPr="00A7316B">
        <w:rPr>
          <w:b/>
          <w:bCs/>
        </w:rPr>
        <w:t>Liczba_zgonów</w:t>
      </w:r>
      <w:bookmarkEnd w:id="39"/>
      <w:proofErr w:type="spellEnd"/>
      <w:r>
        <w:t xml:space="preserve">. Jest to </w:t>
      </w:r>
      <w:bookmarkStart w:id="40" w:name="Miejsce_zgony_kraj"/>
      <w:r w:rsidRPr="00A7316B">
        <w:rPr>
          <w:b/>
          <w:bCs/>
        </w:rPr>
        <w:t>xxx</w:t>
      </w:r>
      <w:bookmarkEnd w:id="40"/>
      <w:r>
        <w:t xml:space="preserve">. miejsce na świecie. Liczba nowych zgonów na dzień </w:t>
      </w:r>
      <w:bookmarkStart w:id="41" w:name="Data_zgony_kraj"/>
      <w:r w:rsidRPr="009A6CDC">
        <w:rPr>
          <w:b/>
          <w:bCs/>
        </w:rPr>
        <w:t>data</w:t>
      </w:r>
      <w:r>
        <w:t xml:space="preserve"> </w:t>
      </w:r>
      <w:bookmarkEnd w:id="41"/>
      <w:r w:rsidR="00A7316B">
        <w:t xml:space="preserve"> </w:t>
      </w:r>
      <w:r>
        <w:t xml:space="preserve">wynosi </w:t>
      </w:r>
      <w:bookmarkStart w:id="42" w:name="Zgony_nowe_kraj"/>
      <w:proofErr w:type="spellStart"/>
      <w:r w:rsidRPr="00A7316B">
        <w:rPr>
          <w:b/>
          <w:bCs/>
        </w:rPr>
        <w:t>liczba_nowych</w:t>
      </w:r>
      <w:bookmarkEnd w:id="42"/>
      <w:proofErr w:type="spellEnd"/>
      <w:r>
        <w:t xml:space="preserve">. Współczynnik nowych zgonów spowodowanych SARS COV 2 wynosi </w:t>
      </w:r>
      <w:bookmarkStart w:id="43" w:name="W_zgony_kraj"/>
      <w:r w:rsidRPr="00A7316B">
        <w:rPr>
          <w:b/>
          <w:bCs/>
        </w:rPr>
        <w:t>xxx</w:t>
      </w:r>
      <w:bookmarkEnd w:id="43"/>
      <w:r>
        <w:t>.</w:t>
      </w:r>
    </w:p>
    <w:p w14:paraId="26B9CA4B" w14:textId="77777777" w:rsidR="00AE1118" w:rsidRDefault="00AE1118" w:rsidP="00AE1118">
      <w:pPr>
        <w:pStyle w:val="Nagwek2"/>
      </w:pPr>
    </w:p>
    <w:p w14:paraId="409277E3" w14:textId="77777777" w:rsidR="00AE1118" w:rsidRDefault="00AE1118" w:rsidP="00AE1118">
      <w:pPr>
        <w:jc w:val="center"/>
      </w:pPr>
      <w:bookmarkStart w:id="44" w:name="Wykres_smierci_liniowy"/>
      <w:r w:rsidRPr="00DA7924">
        <w:rPr>
          <w:noProof/>
        </w:rPr>
        <w:drawing>
          <wp:inline distT="0" distB="0" distL="0" distR="0" wp14:anchorId="0D3E3EE6" wp14:editId="27FFC5CA">
            <wp:extent cx="4800600" cy="2603886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83" cy="26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 w14:paraId="4E0E14BC" w14:textId="77777777" w:rsidR="00AE1118" w:rsidRDefault="00AE1118" w:rsidP="00AE1118">
      <w:pPr>
        <w:jc w:val="center"/>
        <w:rPr>
          <w:noProof/>
          <w:sz w:val="24"/>
        </w:rPr>
      </w:pPr>
      <w:bookmarkStart w:id="45" w:name="Wykres_smierci_kolumnowy"/>
      <w:r w:rsidRPr="00DA7924">
        <w:rPr>
          <w:noProof/>
        </w:rPr>
        <w:drawing>
          <wp:inline distT="0" distB="0" distL="0" distR="0" wp14:anchorId="1A538DC2" wp14:editId="127207DF">
            <wp:extent cx="4870131" cy="2641600"/>
            <wp:effectExtent l="0" t="0" r="6985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85" cy="26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p w14:paraId="2D05A229" w14:textId="5D2B1E7E" w:rsidR="00941DEB" w:rsidRDefault="00941DEB">
      <w:pPr>
        <w:spacing w:after="200" w:line="276" w:lineRule="auto"/>
        <w:rPr>
          <w:noProof/>
          <w:sz w:val="24"/>
        </w:rPr>
      </w:pPr>
    </w:p>
    <w:p w14:paraId="49B40DEB" w14:textId="77777777" w:rsidR="00941DEB" w:rsidRDefault="00941DEB" w:rsidP="00941DEB">
      <w:pPr>
        <w:rPr>
          <w:noProof/>
          <w:sz w:val="24"/>
        </w:rPr>
      </w:pPr>
      <w:r>
        <w:rPr>
          <w:noProof/>
          <w:lang w:bidi="pl-PL"/>
        </w:rPr>
        <w:lastRenderedPageBreak/>
        <mc:AlternateContent>
          <mc:Choice Requires="wps">
            <w:drawing>
              <wp:inline distT="0" distB="0" distL="0" distR="0" wp14:anchorId="0048AB3B" wp14:editId="7EDDA3FD">
                <wp:extent cx="4885055" cy="795528"/>
                <wp:effectExtent l="0" t="0" r="0" b="5080"/>
                <wp:docPr id="21" name="Pole tekstowe 21" descr="Tytuł dokument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055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62C5C" w14:textId="51167BF1" w:rsidR="00941DEB" w:rsidRDefault="00F0510C" w:rsidP="00941DEB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37843902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941DEB">
                                  <w:t>Raport COVID-19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8AB3B" id="Pole tekstowe 21" o:spid="_x0000_s1033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" filled="f" stroked="f">
                <v:textbox>
                  <w:txbxContent>
                    <w:p w14:paraId="41662C5C" w14:textId="51167BF1" w:rsidR="00941DEB" w:rsidRDefault="006C5A47" w:rsidP="00941DEB">
                      <w:pPr>
                        <w:pStyle w:val="Tytu"/>
                      </w:pPr>
                      <w:sdt>
                        <w:sdtPr>
                          <w:alias w:val="Tytuł dokumentu:"/>
                          <w:tag w:val="Tytuł dokumentu"/>
                          <w:id w:val="37843902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941DEB">
                            <w:t>Raport COVID-19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1B86CC03" w14:textId="77777777" w:rsidR="00941DEB" w:rsidRDefault="00941DEB" w:rsidP="00941DEB">
      <w:pPr>
        <w:pStyle w:val="Podtytu"/>
      </w:pPr>
      <w:r>
        <w:t xml:space="preserve">  </w:t>
      </w:r>
      <w:bookmarkStart w:id="46" w:name="Kraj_wyzdrowienia_1"/>
      <w:r w:rsidRPr="00686C18">
        <w:rPr>
          <w:sz w:val="36"/>
          <w:szCs w:val="32"/>
        </w:rPr>
        <w:t xml:space="preserve">Kraj </w:t>
      </w:r>
      <w:bookmarkEnd w:id="46"/>
    </w:p>
    <w:p w14:paraId="1D4D4830" w14:textId="21B6161D" w:rsidR="00941DEB" w:rsidRDefault="00941DEB" w:rsidP="00941DEB">
      <w:pPr>
        <w:pStyle w:val="Podtytu"/>
      </w:pPr>
      <w:r>
        <w:t xml:space="preserve"> </w:t>
      </w:r>
      <w:r w:rsidRPr="00686C18">
        <w:t xml:space="preserve"> Liczba </w:t>
      </w:r>
      <w:r>
        <w:t>wyzdrowień</w:t>
      </w:r>
    </w:p>
    <w:p w14:paraId="46B231A8" w14:textId="77777777" w:rsidR="005C4A72" w:rsidRPr="005C4A72" w:rsidRDefault="005C4A72" w:rsidP="005C4A72"/>
    <w:p w14:paraId="6B59E09A" w14:textId="06B5C3A7" w:rsidR="005C4A72" w:rsidRPr="003E26D3" w:rsidRDefault="005C4A72" w:rsidP="005C4A72">
      <w:r>
        <w:t xml:space="preserve">Obecna liczba wyzdrowień wynosi </w:t>
      </w:r>
      <w:bookmarkStart w:id="47" w:name="Wyzdrowienia_kraj"/>
      <w:proofErr w:type="spellStart"/>
      <w:r w:rsidRPr="009A6CDC">
        <w:rPr>
          <w:b/>
          <w:bCs/>
        </w:rPr>
        <w:t>Liczba_wyzdrowień</w:t>
      </w:r>
      <w:bookmarkEnd w:id="47"/>
      <w:proofErr w:type="spellEnd"/>
      <w:r>
        <w:t xml:space="preserve">. Jest to </w:t>
      </w:r>
      <w:bookmarkStart w:id="48" w:name="Miejsce_wyzdrowienia_kraj"/>
      <w:r w:rsidRPr="009A6CDC">
        <w:rPr>
          <w:b/>
          <w:bCs/>
        </w:rPr>
        <w:t>xxx</w:t>
      </w:r>
      <w:bookmarkEnd w:id="48"/>
      <w:r>
        <w:t xml:space="preserve">. miejsce na świecie. Liczba nowych wyzdrowień na dzień </w:t>
      </w:r>
      <w:bookmarkStart w:id="49" w:name="Data_wyzdrowienia_kraj"/>
      <w:r w:rsidRPr="009A6CDC">
        <w:rPr>
          <w:b/>
          <w:bCs/>
        </w:rPr>
        <w:t>data</w:t>
      </w:r>
      <w:r>
        <w:t xml:space="preserve"> </w:t>
      </w:r>
      <w:bookmarkEnd w:id="49"/>
      <w:r w:rsidR="00A7316B">
        <w:t xml:space="preserve"> </w:t>
      </w:r>
      <w:r>
        <w:t xml:space="preserve">wynosi </w:t>
      </w:r>
      <w:bookmarkStart w:id="50" w:name="Wyzdrowienia_nowe_kraj"/>
      <w:r w:rsidR="00A7316B">
        <w:t xml:space="preserve"> </w:t>
      </w:r>
      <w:proofErr w:type="spellStart"/>
      <w:r w:rsidRPr="009A6CDC">
        <w:rPr>
          <w:b/>
          <w:bCs/>
        </w:rPr>
        <w:t>liczba_nowych</w:t>
      </w:r>
      <w:bookmarkEnd w:id="50"/>
      <w:proofErr w:type="spellEnd"/>
      <w:r>
        <w:t xml:space="preserve">. Współczynnik nowych wyzdrowień chorych na COVID - 19 wynosi </w:t>
      </w:r>
      <w:bookmarkStart w:id="51" w:name="W_wyzdrowienia_kraj"/>
      <w:r w:rsidRPr="009A6CDC">
        <w:rPr>
          <w:b/>
          <w:bCs/>
        </w:rPr>
        <w:t>xxx</w:t>
      </w:r>
      <w:bookmarkEnd w:id="51"/>
      <w:r>
        <w:t>.</w:t>
      </w:r>
    </w:p>
    <w:p w14:paraId="5A3DBCCF" w14:textId="77777777" w:rsidR="00AE1118" w:rsidRDefault="00AE1118" w:rsidP="00AE1118">
      <w:pPr>
        <w:pStyle w:val="Nagwek2"/>
      </w:pPr>
    </w:p>
    <w:p w14:paraId="0D8146C4" w14:textId="77777777" w:rsidR="00AE1118" w:rsidRDefault="00AE1118" w:rsidP="00AE1118">
      <w:pPr>
        <w:jc w:val="center"/>
      </w:pPr>
      <w:bookmarkStart w:id="52" w:name="Wykres_wyzdrowienia_liniowy"/>
      <w:r w:rsidRPr="00DA7924">
        <w:rPr>
          <w:noProof/>
        </w:rPr>
        <w:drawing>
          <wp:inline distT="0" distB="0" distL="0" distR="0" wp14:anchorId="7D40C544" wp14:editId="38DCCDD2">
            <wp:extent cx="4800600" cy="2603886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83" cy="26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2"/>
    </w:p>
    <w:p w14:paraId="33848075" w14:textId="77777777" w:rsidR="00AE1118" w:rsidRDefault="00AE1118" w:rsidP="00AE1118">
      <w:pPr>
        <w:jc w:val="center"/>
        <w:rPr>
          <w:noProof/>
          <w:sz w:val="24"/>
        </w:rPr>
      </w:pPr>
      <w:bookmarkStart w:id="53" w:name="Wykres_wyzdrowienia_kolumnowy"/>
      <w:r w:rsidRPr="00DA7924">
        <w:rPr>
          <w:noProof/>
        </w:rPr>
        <w:drawing>
          <wp:inline distT="0" distB="0" distL="0" distR="0" wp14:anchorId="09D0BE8B" wp14:editId="282A9863">
            <wp:extent cx="4870131" cy="2641600"/>
            <wp:effectExtent l="0" t="0" r="6985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85" cy="26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</w:p>
    <w:p w14:paraId="4BB1E517" w14:textId="05C11BB8" w:rsidR="0016033A" w:rsidRDefault="0016033A" w:rsidP="0016033A">
      <w:pPr>
        <w:rPr>
          <w:noProof/>
          <w:sz w:val="24"/>
        </w:rPr>
      </w:pPr>
      <w:r>
        <w:rPr>
          <w:noProof/>
          <w:sz w:val="24"/>
        </w:rPr>
        <w:br w:type="column"/>
      </w:r>
      <w:r>
        <w:rPr>
          <w:noProof/>
          <w:lang w:bidi="pl-PL"/>
        </w:rPr>
        <w:lastRenderedPageBreak/>
        <mc:AlternateContent>
          <mc:Choice Requires="wps">
            <w:drawing>
              <wp:inline distT="0" distB="0" distL="0" distR="0" wp14:anchorId="638AFF36" wp14:editId="666D9F3E">
                <wp:extent cx="4885055" cy="795528"/>
                <wp:effectExtent l="0" t="0" r="0" b="5080"/>
                <wp:docPr id="28" name="Pole tekstowe 28" descr="Tytuł dokument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055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BD1" w14:textId="3435C9F1" w:rsidR="0016033A" w:rsidRDefault="00F0510C" w:rsidP="0016033A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-67673514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16033A">
                                  <w:t>Raport COVID-19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AFF36" id="Pole tekstowe 28" o:spid="_x0000_s1034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" filled="f" stroked="f">
                <v:textbox>
                  <w:txbxContent>
                    <w:p w14:paraId="473B0BD1" w14:textId="3435C9F1" w:rsidR="0016033A" w:rsidRDefault="006C5A47" w:rsidP="0016033A">
                      <w:pPr>
                        <w:pStyle w:val="Tytu"/>
                      </w:pPr>
                      <w:sdt>
                        <w:sdtPr>
                          <w:alias w:val="Tytuł dokumentu:"/>
                          <w:tag w:val="Tytuł dokumentu"/>
                          <w:id w:val="-67673514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16033A">
                            <w:t>Raport COVID-19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02AE7AF3" w14:textId="77777777" w:rsidR="0016033A" w:rsidRDefault="0016033A" w:rsidP="0016033A">
      <w:pPr>
        <w:pStyle w:val="Podtytu"/>
      </w:pPr>
      <w:r>
        <w:t xml:space="preserve">  </w:t>
      </w:r>
      <w:bookmarkStart w:id="54" w:name="Kraj_szczepienia_1"/>
      <w:r w:rsidRPr="00686C18">
        <w:rPr>
          <w:sz w:val="36"/>
          <w:szCs w:val="32"/>
        </w:rPr>
        <w:t xml:space="preserve">Kraj </w:t>
      </w:r>
      <w:bookmarkEnd w:id="54"/>
    </w:p>
    <w:p w14:paraId="7AAF7CB6" w14:textId="0275ACFC" w:rsidR="0016033A" w:rsidRPr="00686C18" w:rsidRDefault="0016033A" w:rsidP="0016033A">
      <w:pPr>
        <w:pStyle w:val="Podtytu"/>
      </w:pPr>
      <w:r>
        <w:t xml:space="preserve">  Szczepienia</w:t>
      </w:r>
    </w:p>
    <w:p w14:paraId="67DE7432" w14:textId="77777777" w:rsidR="005C4A72" w:rsidRDefault="005C4A72" w:rsidP="005C4A72"/>
    <w:p w14:paraId="69E3CF8A" w14:textId="061F82C3" w:rsidR="005C4A72" w:rsidRPr="003E26D3" w:rsidRDefault="005C4A72" w:rsidP="005C4A72">
      <w:r>
        <w:t xml:space="preserve">Obecna liczba szczepień przeciwko COVID - 19 wynosi </w:t>
      </w:r>
      <w:bookmarkStart w:id="55" w:name="Szczepienia_calosc_kraj"/>
      <w:proofErr w:type="spellStart"/>
      <w:r w:rsidRPr="009A6CDC">
        <w:rPr>
          <w:b/>
          <w:bCs/>
        </w:rPr>
        <w:t>Liczba_szczepien</w:t>
      </w:r>
      <w:bookmarkEnd w:id="55"/>
      <w:proofErr w:type="spellEnd"/>
      <w:r>
        <w:t xml:space="preserve">, w tym </w:t>
      </w:r>
      <w:bookmarkStart w:id="56" w:name="Szczepienia_w_pelni_kraj"/>
      <w:proofErr w:type="spellStart"/>
      <w:r w:rsidRPr="009A6CDC">
        <w:rPr>
          <w:b/>
          <w:bCs/>
        </w:rPr>
        <w:t>liczba_calosciowo</w:t>
      </w:r>
      <w:proofErr w:type="spellEnd"/>
      <w:r>
        <w:t xml:space="preserve"> </w:t>
      </w:r>
      <w:bookmarkEnd w:id="56"/>
      <w:r w:rsidR="00A7316B">
        <w:t xml:space="preserve"> </w:t>
      </w:r>
      <w:r>
        <w:t xml:space="preserve">osób zaszczepionych w pełni oraz </w:t>
      </w:r>
      <w:bookmarkStart w:id="57" w:name="Szczepienia_czesciowe_kraj"/>
      <w:r w:rsidRPr="009A6CDC">
        <w:rPr>
          <w:b/>
          <w:bCs/>
        </w:rPr>
        <w:t>liczba_1_dawka</w:t>
      </w:r>
      <w:r>
        <w:t xml:space="preserve"> </w:t>
      </w:r>
      <w:bookmarkEnd w:id="57"/>
      <w:r w:rsidR="00A7316B">
        <w:t xml:space="preserve"> </w:t>
      </w:r>
      <w:r>
        <w:t xml:space="preserve">zaszczepionych tylko pierwszą dawką. Jest to </w:t>
      </w:r>
      <w:bookmarkStart w:id="58" w:name="Miejsce_szczepienia_kraj"/>
      <w:r w:rsidRPr="009A6CDC">
        <w:rPr>
          <w:b/>
          <w:bCs/>
        </w:rPr>
        <w:t>xxx</w:t>
      </w:r>
      <w:bookmarkEnd w:id="58"/>
      <w:r w:rsidRPr="009A6CDC">
        <w:rPr>
          <w:b/>
          <w:bCs/>
        </w:rPr>
        <w:t>.</w:t>
      </w:r>
      <w:r>
        <w:t xml:space="preserve"> miejsce na świecie. </w:t>
      </w:r>
    </w:p>
    <w:p w14:paraId="639DBE91" w14:textId="77777777" w:rsidR="005C4A72" w:rsidRDefault="005C4A72" w:rsidP="005C4A72">
      <w:pPr>
        <w:pStyle w:val="Nagwek2"/>
      </w:pPr>
    </w:p>
    <w:p w14:paraId="589715A6" w14:textId="77777777" w:rsidR="00AE1118" w:rsidRDefault="00AE1118" w:rsidP="00AE1118">
      <w:pPr>
        <w:pStyle w:val="Nagwek2"/>
      </w:pPr>
    </w:p>
    <w:p w14:paraId="37265659" w14:textId="77777777" w:rsidR="00AE1118" w:rsidRDefault="00AE1118" w:rsidP="00AE1118">
      <w:pPr>
        <w:jc w:val="center"/>
      </w:pPr>
      <w:bookmarkStart w:id="59" w:name="Wykres_szczepienia"/>
      <w:r w:rsidRPr="00DA7924">
        <w:rPr>
          <w:noProof/>
        </w:rPr>
        <w:drawing>
          <wp:inline distT="0" distB="0" distL="0" distR="0" wp14:anchorId="1C3CF4ED" wp14:editId="227FA125">
            <wp:extent cx="6087666" cy="3302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58" cy="33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"/>
    </w:p>
    <w:p w14:paraId="54CB7464" w14:textId="0DB4DBA3" w:rsidR="00AE1118" w:rsidRDefault="00AE1118" w:rsidP="00AE1118">
      <w:pPr>
        <w:jc w:val="center"/>
        <w:rPr>
          <w:noProof/>
          <w:sz w:val="24"/>
        </w:rPr>
      </w:pPr>
    </w:p>
    <w:p w14:paraId="5AA96E7F" w14:textId="77777777" w:rsidR="0016033A" w:rsidRDefault="0016033A" w:rsidP="0016033A">
      <w:pPr>
        <w:rPr>
          <w:noProof/>
          <w:sz w:val="24"/>
        </w:rPr>
      </w:pPr>
    </w:p>
    <w:p w14:paraId="3100DDBF" w14:textId="38DF746E" w:rsidR="0016033A" w:rsidRPr="004F53E9" w:rsidRDefault="0016033A" w:rsidP="0016033A">
      <w:pPr>
        <w:rPr>
          <w:noProof/>
          <w:sz w:val="24"/>
        </w:rPr>
      </w:pPr>
    </w:p>
    <w:p w14:paraId="0947B98A" w14:textId="29F9AE1E" w:rsidR="0016033A" w:rsidRPr="004F53E9" w:rsidRDefault="0016033A" w:rsidP="0016033A">
      <w:pPr>
        <w:rPr>
          <w:noProof/>
          <w:sz w:val="24"/>
        </w:rPr>
      </w:pPr>
    </w:p>
    <w:p w14:paraId="1FA58BBF" w14:textId="3527D532" w:rsidR="0016033A" w:rsidRPr="004F53E9" w:rsidRDefault="0016033A" w:rsidP="0016033A">
      <w:pPr>
        <w:rPr>
          <w:noProof/>
          <w:sz w:val="24"/>
        </w:rPr>
      </w:pPr>
    </w:p>
    <w:p w14:paraId="73908B91" w14:textId="5C512654" w:rsidR="00C13B2F" w:rsidRPr="004F53E9" w:rsidRDefault="00C13B2F" w:rsidP="00686C18">
      <w:pPr>
        <w:rPr>
          <w:noProof/>
          <w:sz w:val="24"/>
        </w:rPr>
      </w:pPr>
    </w:p>
    <w:sectPr w:rsidR="00C13B2F" w:rsidRPr="004F53E9" w:rsidSect="000C1F8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56DD" w14:textId="77777777" w:rsidR="00F0510C" w:rsidRDefault="00F0510C">
      <w:pPr>
        <w:spacing w:after="0"/>
      </w:pPr>
      <w:r>
        <w:separator/>
      </w:r>
    </w:p>
  </w:endnote>
  <w:endnote w:type="continuationSeparator" w:id="0">
    <w:p w14:paraId="7106722F" w14:textId="77777777" w:rsidR="00F0510C" w:rsidRDefault="00F051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E002" w14:textId="77777777" w:rsidR="00172D10" w:rsidRDefault="00172D10">
    <w:pPr>
      <w:jc w:val="right"/>
    </w:pPr>
  </w:p>
  <w:p w14:paraId="5910794D" w14:textId="77777777" w:rsidR="00172D10" w:rsidRDefault="001C62C8" w:rsidP="009823B0">
    <w:pPr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  <w:r>
      <w:rPr>
        <w:lang w:bidi="pl-PL"/>
      </w:rPr>
      <w:t xml:space="preserve"> </w:t>
    </w:r>
    <w:r>
      <w:rPr>
        <w:color w:val="272063" w:themeColor="accent3"/>
        <w:lang w:bidi="pl-PL"/>
      </w:rPr>
      <w:sym w:font="Wingdings 2" w:char="F097"/>
    </w:r>
  </w:p>
  <w:p w14:paraId="680A713C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0B08A" w14:textId="699596E8" w:rsidR="005D120C" w:rsidRPr="005D120C" w:rsidRDefault="0024241E">
        <w:pPr>
          <w:pStyle w:val="Stopka"/>
          <w:jc w:val="center"/>
          <w:rPr>
            <w:color w:val="3F1D5A" w:themeColor="accent1"/>
          </w:rPr>
        </w:pPr>
        <w:r w:rsidRPr="003E26D3">
          <w:rPr>
            <w:noProof/>
            <w:sz w:val="24"/>
          </w:rPr>
          <w:drawing>
            <wp:anchor distT="0" distB="0" distL="114300" distR="114300" simplePos="0" relativeHeight="251663360" behindDoc="1" locked="0" layoutInCell="1" allowOverlap="1" wp14:anchorId="222ECBD4" wp14:editId="027E2944">
              <wp:simplePos x="0" y="0"/>
              <wp:positionH relativeFrom="page">
                <wp:align>left</wp:align>
              </wp:positionH>
              <wp:positionV relativeFrom="paragraph">
                <wp:posOffset>-1245235</wp:posOffset>
              </wp:positionV>
              <wp:extent cx="7559311" cy="2697480"/>
              <wp:effectExtent l="0" t="0" r="3810" b="7620"/>
              <wp:wrapNone/>
              <wp:docPr id="10" name="Obraz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311" cy="2697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D120C" w:rsidRPr="005D120C">
          <w:rPr>
            <w:color w:val="3F1D5A" w:themeColor="accent1"/>
            <w:lang w:bidi="pl-PL"/>
          </w:rPr>
          <w:fldChar w:fldCharType="begin"/>
        </w:r>
        <w:r w:rsidR="005D120C" w:rsidRPr="005D120C">
          <w:rPr>
            <w:color w:val="3F1D5A" w:themeColor="accent1"/>
            <w:lang w:bidi="pl-PL"/>
          </w:rPr>
          <w:instrText xml:space="preserve"> PAGE   \* MERGEFORMAT </w:instrText>
        </w:r>
        <w:r w:rsidR="005D120C" w:rsidRPr="005D120C">
          <w:rPr>
            <w:color w:val="3F1D5A" w:themeColor="accent1"/>
            <w:lang w:bidi="pl-PL"/>
          </w:rPr>
          <w:fldChar w:fldCharType="separate"/>
        </w:r>
        <w:r w:rsidR="00DB0EF4">
          <w:rPr>
            <w:noProof/>
            <w:color w:val="3F1D5A" w:themeColor="accent1"/>
            <w:lang w:bidi="pl-PL"/>
          </w:rPr>
          <w:t>1</w:t>
        </w:r>
        <w:r w:rsidR="005D120C" w:rsidRPr="005D120C">
          <w:rPr>
            <w:noProof/>
            <w:color w:val="3F1D5A" w:themeColor="accent1"/>
            <w:lang w:bidi="pl-PL"/>
          </w:rPr>
          <w:fldChar w:fldCharType="end"/>
        </w:r>
      </w:p>
    </w:sdtContent>
  </w:sdt>
  <w:p w14:paraId="1A6199D8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B2C4" w14:textId="77777777" w:rsidR="00094803" w:rsidRDefault="00094803">
    <w:pPr>
      <w:pStyle w:val="Stopka"/>
    </w:pPr>
    <w:r>
      <w:rPr>
        <w:noProof/>
        <w:lang w:bidi="pl-P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C0491D" wp14:editId="2BC1AA1D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upa 17" descr="Wielobarwne sześciokąty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fika 22" descr="Sześciokąt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fika 29" descr="Sześciokąt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fika 30" descr="Sześciokąt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4FA8D9" id="Grupa 17" o:spid="_x0000_s1026" alt="Wielobarwne sześciokąty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a 22" o:spid="_x0000_s1027" type="#_x0000_t75" alt="Sześciokąt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Sześciokąt 2"/>
              </v:shape>
              <v:shape id="Grafika 29" o:spid="_x0000_s1028" type="#_x0000_t75" alt="Sześciokąt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Sześciokąt 3"/>
              </v:shape>
              <v:shape id="Grafika 30" o:spid="_x0000_s1029" type="#_x0000_t75" alt="Sześciokąt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Sześciokąt 1"/>
              </v:shape>
            </v:group>
          </w:pict>
        </mc:Fallback>
      </mc:AlternateContent>
    </w:r>
    <w:r>
      <w:rPr>
        <w:noProof/>
        <w:lang w:bidi="pl-PL"/>
      </w:rPr>
      <w:drawing>
        <wp:anchor distT="0" distB="0" distL="114300" distR="114300" simplePos="0" relativeHeight="251661312" behindDoc="0" locked="0" layoutInCell="1" allowOverlap="1" wp14:anchorId="3FA7E670" wp14:editId="2740309A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fika 31" descr="Sześcioką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fika 31" descr="sześciokąt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E74F" w14:textId="77777777" w:rsidR="00F0510C" w:rsidRDefault="00F0510C">
      <w:pPr>
        <w:spacing w:after="0"/>
      </w:pPr>
      <w:r>
        <w:separator/>
      </w:r>
    </w:p>
  </w:footnote>
  <w:footnote w:type="continuationSeparator" w:id="0">
    <w:p w14:paraId="0C288C6C" w14:textId="77777777" w:rsidR="00F0510C" w:rsidRDefault="00F051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alias w:val="Tytuł dokumentu:"/>
      <w:tag w:val="Tytuł dokumentu:"/>
      <w:id w:val="-1396499233"/>
      <w:placeholder>
        <w:docPart w:val="170F9B135B2243ABAF439319772515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13CFB103" w14:textId="7E6710D0" w:rsidR="00172D10" w:rsidRDefault="00E07B38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Raport COVID-19</w:t>
        </w:r>
      </w:p>
    </w:sdtContent>
  </w:sdt>
  <w:p w14:paraId="21C67AE9" w14:textId="77777777" w:rsidR="00172D10" w:rsidRPr="005D120C" w:rsidRDefault="00F0510C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Wielokropek:"/>
        <w:tag w:val="Wielokropek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  <w:lang w:bidi="pl-PL"/>
          </w:rPr>
          <w:sym w:font="Symbol" w:char="F0B7"/>
        </w:r>
        <w:r w:rsidR="001D74FA" w:rsidRPr="001B0F06">
          <w:rPr>
            <w:color w:val="CB400B" w:themeColor="text2" w:themeShade="BF"/>
            <w:lang w:bidi="pl-PL"/>
          </w:rPr>
          <w:t xml:space="preserve"> </w:t>
        </w:r>
        <w:r w:rsidR="001D74FA" w:rsidRPr="001B0F06">
          <w:rPr>
            <w:color w:val="CB400B" w:themeColor="text2" w:themeShade="BF"/>
            <w:lang w:bidi="pl-PL"/>
          </w:rPr>
          <w:sym w:font="Symbol" w:char="F0B7"/>
        </w:r>
        <w:r w:rsidR="001D74FA" w:rsidRPr="001B0F06">
          <w:rPr>
            <w:color w:val="CB400B" w:themeColor="text2" w:themeShade="BF"/>
            <w:lang w:bidi="pl-PL"/>
          </w:rPr>
          <w:t xml:space="preserve"> </w:t>
        </w:r>
        <w:r w:rsidR="001D74FA" w:rsidRPr="001B0F06">
          <w:rPr>
            <w:color w:val="CB400B" w:themeColor="text2" w:themeShade="BF"/>
            <w:lang w:bidi="pl-PL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88AF6" w14:textId="77777777" w:rsidR="00094803" w:rsidRDefault="00094803">
    <w:pPr>
      <w:pStyle w:val="Nagwek"/>
    </w:pPr>
    <w:r>
      <w:rPr>
        <w:noProof/>
        <w:lang w:bidi="pl-PL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222D25" wp14:editId="232AEC84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upa 2" descr="Wielobarwne sześciokąty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fika 3" descr="Sześciokąt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fika 4" descr="Sześciokąt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a 5" descr="Sześciokąt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fika 6" descr="Sześciokąt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D41FBB" id="Grupa 2" o:spid="_x0000_s1026" alt="Wielobarwne sześciokąty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a 3" o:spid="_x0000_s1027" type="#_x0000_t75" alt="Sześciokąt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Sześciokąt 4"/>
              </v:shape>
              <v:shape id="Grafika 4" o:spid="_x0000_s1028" type="#_x0000_t75" alt="Sześciokąt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Sześciokąt 2"/>
              </v:shape>
              <v:shape id="Grafika 5" o:spid="_x0000_s1029" type="#_x0000_t75" alt="Sześciokąt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Sześciokąt 1"/>
              </v:shape>
              <v:shape id="Grafika 6" o:spid="_x0000_s1030" type="#_x0000_t75" alt="Sześciokąt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Sześciokąt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8"/>
    <w:rsid w:val="00093C94"/>
    <w:rsid w:val="00094803"/>
    <w:rsid w:val="000C1F8F"/>
    <w:rsid w:val="00111A0D"/>
    <w:rsid w:val="00113DEF"/>
    <w:rsid w:val="00144C8E"/>
    <w:rsid w:val="0016033A"/>
    <w:rsid w:val="00172D10"/>
    <w:rsid w:val="001769F2"/>
    <w:rsid w:val="00185B56"/>
    <w:rsid w:val="001917B2"/>
    <w:rsid w:val="00194F61"/>
    <w:rsid w:val="001A2155"/>
    <w:rsid w:val="001B0F06"/>
    <w:rsid w:val="001C62C8"/>
    <w:rsid w:val="001D74FA"/>
    <w:rsid w:val="00202812"/>
    <w:rsid w:val="0024241E"/>
    <w:rsid w:val="00260E5B"/>
    <w:rsid w:val="00270A19"/>
    <w:rsid w:val="002A2E02"/>
    <w:rsid w:val="002D243B"/>
    <w:rsid w:val="002E20F4"/>
    <w:rsid w:val="00302691"/>
    <w:rsid w:val="00343928"/>
    <w:rsid w:val="00364944"/>
    <w:rsid w:val="00374C02"/>
    <w:rsid w:val="0038009F"/>
    <w:rsid w:val="003D2357"/>
    <w:rsid w:val="003E26D3"/>
    <w:rsid w:val="00426F60"/>
    <w:rsid w:val="00433419"/>
    <w:rsid w:val="004905AD"/>
    <w:rsid w:val="004F53E9"/>
    <w:rsid w:val="00561054"/>
    <w:rsid w:val="005747FE"/>
    <w:rsid w:val="00575220"/>
    <w:rsid w:val="005C4A72"/>
    <w:rsid w:val="005D120C"/>
    <w:rsid w:val="006045D9"/>
    <w:rsid w:val="006236C1"/>
    <w:rsid w:val="00686C18"/>
    <w:rsid w:val="00691B4A"/>
    <w:rsid w:val="00694109"/>
    <w:rsid w:val="006C5A47"/>
    <w:rsid w:val="006F7193"/>
    <w:rsid w:val="00732598"/>
    <w:rsid w:val="0075116F"/>
    <w:rsid w:val="007E5CDC"/>
    <w:rsid w:val="00805C11"/>
    <w:rsid w:val="00814823"/>
    <w:rsid w:val="00861BA1"/>
    <w:rsid w:val="00880A5E"/>
    <w:rsid w:val="00883B68"/>
    <w:rsid w:val="00886397"/>
    <w:rsid w:val="008A25CD"/>
    <w:rsid w:val="008D5B92"/>
    <w:rsid w:val="008F1D75"/>
    <w:rsid w:val="008F521D"/>
    <w:rsid w:val="008F5585"/>
    <w:rsid w:val="00901939"/>
    <w:rsid w:val="00923BCC"/>
    <w:rsid w:val="00941DEB"/>
    <w:rsid w:val="00945A49"/>
    <w:rsid w:val="0096164A"/>
    <w:rsid w:val="009823B0"/>
    <w:rsid w:val="009A6CDC"/>
    <w:rsid w:val="00A272E4"/>
    <w:rsid w:val="00A7316B"/>
    <w:rsid w:val="00A822B4"/>
    <w:rsid w:val="00A97B00"/>
    <w:rsid w:val="00AE1118"/>
    <w:rsid w:val="00B53000"/>
    <w:rsid w:val="00B76B9C"/>
    <w:rsid w:val="00B903A7"/>
    <w:rsid w:val="00BC45EE"/>
    <w:rsid w:val="00BE2F1B"/>
    <w:rsid w:val="00C04B4A"/>
    <w:rsid w:val="00C11393"/>
    <w:rsid w:val="00C12904"/>
    <w:rsid w:val="00C13B2F"/>
    <w:rsid w:val="00CD24A6"/>
    <w:rsid w:val="00CD4008"/>
    <w:rsid w:val="00D2668F"/>
    <w:rsid w:val="00D26E42"/>
    <w:rsid w:val="00D51C7E"/>
    <w:rsid w:val="00DB0EF4"/>
    <w:rsid w:val="00DB5A25"/>
    <w:rsid w:val="00DC2EB5"/>
    <w:rsid w:val="00E02964"/>
    <w:rsid w:val="00E07B38"/>
    <w:rsid w:val="00E35489"/>
    <w:rsid w:val="00E650D7"/>
    <w:rsid w:val="00F0510C"/>
    <w:rsid w:val="00F77BFD"/>
    <w:rsid w:val="00F80C09"/>
    <w:rsid w:val="00F87010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488E5"/>
  <w15:docId w15:val="{C369FA99-D535-4606-B7D2-CD26B26A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02812"/>
    <w:pPr>
      <w:spacing w:after="32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45A4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5A49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eastAsiaTheme="minorEastAsia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paragraph" w:styleId="Akapitzlist">
    <w:name w:val="List Paragraph"/>
    <w:basedOn w:val="Normalny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  <w:smallCaps w:val="0"/>
      <w:color w:val="auto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auto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</w:style>
  <w:style w:type="table" w:styleId="Tabela-Siatka">
    <w:name w:val="Table Grid"/>
    <w:basedOn w:val="Standardowy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yturaportu">
    <w:name w:val="Tytuł raportu"/>
    <w:basedOn w:val="Tytu"/>
    <w:link w:val="Tyturaportuznak"/>
    <w:qFormat/>
    <w:rsid w:val="008F5585"/>
    <w:pPr>
      <w:contextualSpacing/>
      <w:jc w:val="center"/>
    </w:pPr>
    <w:rPr>
      <w:b w:val="0"/>
    </w:rPr>
  </w:style>
  <w:style w:type="character" w:customStyle="1" w:styleId="Tyturaportuznak">
    <w:name w:val="Tytuł raportu — znak"/>
    <w:basedOn w:val="TytuZnak"/>
    <w:link w:val="Tyturaportu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UyteHipercze">
    <w:name w:val="FollowedHyperlink"/>
    <w:basedOn w:val="Domylnaczcionkaakapitu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ipercze">
    <w:name w:val="Hyperlink"/>
    <w:basedOn w:val="Domylnaczcionkaakapitu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9.png"/><Relationship Id="rId7" Type="http://schemas.openxmlformats.org/officeDocument/2006/relationships/image" Target="media/image11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8.svg"/><Relationship Id="rId11" Type="http://schemas.openxmlformats.org/officeDocument/2006/relationships/image" Target="media/image4.svg"/><Relationship Id="rId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image" Target="media/image10.sv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3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11" Type="http://schemas.openxmlformats.org/officeDocument/2006/relationships/image" Target="media/image12.png"/><Relationship Id="rId5" Type="http://schemas.openxmlformats.org/officeDocument/2006/relationships/image" Target="media/image7.png"/><Relationship Id="rId10" Type="http://schemas.openxmlformats.org/officeDocument/2006/relationships/image" Target="media/image11.png"/><Relationship Id="rId4" Type="http://schemas.openxmlformats.org/officeDocument/2006/relationships/image" Target="media/image6.svg"/><Relationship Id="rId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ol\AppData\Roaming\Microsoft\Templates\Raport%20(projekt%20Kierownictw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0F9B135B2243ABAF439319772515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173CFF-BF9B-4746-829B-7651A0769BB4}"/>
      </w:docPartPr>
      <w:docPartBody>
        <w:p w:rsidR="00F04FC0" w:rsidRDefault="006B6DDA">
          <w:pPr>
            <w:pStyle w:val="170F9B135B2243ABAF4393197725157E"/>
          </w:pPr>
          <w:r w:rsidRPr="008A25CD">
            <w:rPr>
              <w:b/>
              <w:sz w:val="60"/>
              <w:szCs w:val="60"/>
              <w:lang w:bidi="pl-PL"/>
            </w:rPr>
            <w:t>Wpisz tytuł dokumentu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DA"/>
    <w:rsid w:val="003153FA"/>
    <w:rsid w:val="00365D9C"/>
    <w:rsid w:val="003C5453"/>
    <w:rsid w:val="003D160C"/>
    <w:rsid w:val="00411BC5"/>
    <w:rsid w:val="00505E87"/>
    <w:rsid w:val="00581334"/>
    <w:rsid w:val="006B6DDA"/>
    <w:rsid w:val="00B25232"/>
    <w:rsid w:val="00C42D8B"/>
    <w:rsid w:val="00D4450E"/>
    <w:rsid w:val="00E90BD5"/>
    <w:rsid w:val="00F04FC0"/>
    <w:rsid w:val="00F26468"/>
    <w:rsid w:val="00FA1631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0F9B135B2243ABAF4393197725157E">
    <w:name w:val="170F9B135B2243ABAF43931977251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6F663-6BB7-4ADE-B419-591AEC0D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Kierownictwo)</Template>
  <TotalTime>380</TotalTime>
  <Pages>6</Pages>
  <Words>302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Raport COVID-19</vt:lpstr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COVID-19</dc:title>
  <dc:subject>Dane ogólne</dc:subject>
  <dc:creator>Karolina Ogierman</dc:creator>
  <cp:lastModifiedBy>Karolina Ogierman</cp:lastModifiedBy>
  <cp:revision>23</cp:revision>
  <cp:lastPrinted>2009-08-05T20:41:00Z</cp:lastPrinted>
  <dcterms:created xsi:type="dcterms:W3CDTF">2021-05-17T16:31:00Z</dcterms:created>
  <dcterms:modified xsi:type="dcterms:W3CDTF">2021-05-20T15:15:00Z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