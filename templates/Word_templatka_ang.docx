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B65E" w14:textId="77777777" w:rsidR="00814823" w:rsidRDefault="00814823" w:rsidP="00814823">
      <w:pPr>
        <w:rPr>
          <w:noProof/>
        </w:rPr>
      </w:pPr>
    </w:p>
    <w:tbl>
      <w:tblPr>
        <w:tblStyle w:val="Zwykatabela4"/>
        <w:tblW w:w="12256" w:type="dxa"/>
        <w:jc w:val="center"/>
        <w:tblLook w:val="04A0" w:firstRow="1" w:lastRow="0" w:firstColumn="1" w:lastColumn="0" w:noHBand="0" w:noVBand="1"/>
        <w:tblDescription w:val="Układ — tabela"/>
      </w:tblPr>
      <w:tblGrid>
        <w:gridCol w:w="12256"/>
      </w:tblGrid>
      <w:tr w:rsidR="00814823" w14:paraId="53BD7792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57CE72C" w14:textId="77777777" w:rsidR="00814823" w:rsidRPr="008F5585" w:rsidRDefault="00814823" w:rsidP="008F5585">
            <w:pPr>
              <w:pStyle w:val="Tyturaportu"/>
              <w:rPr>
                <w:noProof/>
              </w:rPr>
            </w:pPr>
            <w:r>
              <w:rPr>
                <w:noProof/>
                <w:lang w:bidi="pl-PL"/>
              </w:rPr>
              <mc:AlternateContent>
                <mc:Choice Requires="wps">
                  <w:drawing>
                    <wp:inline distT="0" distB="0" distL="0" distR="0" wp14:anchorId="25A06063" wp14:editId="149E8DA2">
                      <wp:extent cx="6697389" cy="571500"/>
                      <wp:effectExtent l="0" t="0" r="0" b="0"/>
                      <wp:docPr id="24" name="Pole tekstowe 24" descr="Pole tekstowe na wprowadzanie tytuł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Wprowadź tytuł dokumentu:"/>
                                    <w:tag w:val=""/>
                                    <w:id w:val="1159278023"/>
                                    <w:placeholder>
                                      <w:docPart w:val="170F9B135B2243ABAF4393197725157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4955C95" w14:textId="17064A6D" w:rsidR="00814823" w:rsidRPr="008A25CD" w:rsidRDefault="00C6288F" w:rsidP="00814823">
                                      <w:pPr>
                                        <w:pStyle w:val="Tyturaportu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Report</w:t>
                                      </w:r>
                                      <w:r w:rsidR="00E07B38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COVID-19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5A060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4" o:spid="_x0000_s1026" type="#_x0000_t202" alt="Pole tekstowe na wprowadzanie tytułu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Wprowadź tytuł dokumentu:"/>
                              <w:tag w:val=""/>
                              <w:id w:val="1159278023"/>
                              <w:placeholder>
                                <w:docPart w:val="170F9B135B2243ABAF4393197725157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4955C95" w14:textId="17064A6D" w:rsidR="00814823" w:rsidRPr="008A25CD" w:rsidRDefault="00C6288F" w:rsidP="00814823">
                                <w:pPr>
                                  <w:pStyle w:val="Tyturaportu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Report</w:t>
                                </w:r>
                                <w:r w:rsidR="00E07B38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COVID-19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pl-PL"/>
              </w:rPr>
              <mc:AlternateContent>
                <mc:Choice Requires="wps">
                  <w:drawing>
                    <wp:inline distT="0" distB="0" distL="0" distR="0" wp14:anchorId="21AC4743" wp14:editId="69368CC9">
                      <wp:extent cx="3202305" cy="95250"/>
                      <wp:effectExtent l="0" t="0" r="0" b="0"/>
                      <wp:docPr id="18" name="Prostokąt 18" descr="Wiers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A92F4F" id="Prostokąt 18" o:spid="_x0000_s1026" alt="Wiersz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0BA8E083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6A10E28" w14:textId="24FE33A3" w:rsidR="00814823" w:rsidRPr="005D120C" w:rsidRDefault="00A822B4" w:rsidP="001917B2">
            <w:pPr>
              <w:pStyle w:val="Podtytu"/>
              <w:jc w:val="center"/>
              <w:rPr>
                <w:b/>
                <w:noProof/>
              </w:rPr>
            </w:pPr>
            <w:bookmarkStart w:id="0" w:name="Kraj_tytul"/>
            <w:r>
              <w:rPr>
                <w:b/>
                <w:noProof/>
              </w:rPr>
              <w:t>Kraj</w:t>
            </w:r>
            <w:bookmarkEnd w:id="0"/>
          </w:p>
        </w:tc>
      </w:tr>
      <w:tr w:rsidR="00814823" w14:paraId="387252B1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68B9BC1B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pl-PL"/>
              </w:rPr>
              <mc:AlternateContent>
                <mc:Choice Requires="wps">
                  <w:drawing>
                    <wp:inline distT="0" distB="0" distL="0" distR="0" wp14:anchorId="3E30CA94" wp14:editId="70D86E9F">
                      <wp:extent cx="6495393" cy="676894"/>
                      <wp:effectExtent l="0" t="0" r="0" b="9525"/>
                      <wp:docPr id="26" name="Pole tekstowe 26" descr="Pole tekstowe na wprowadzanie streszczeni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BD3595" w14:textId="031BD991" w:rsidR="00814823" w:rsidRPr="00C6288F" w:rsidRDefault="00E07B38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 w:rsidRPr="00C6288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Raport</w:t>
                                  </w:r>
                                  <w:proofErr w:type="spellEnd"/>
                                  <w:r w:rsidRPr="00C6288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C6288F" w:rsidRPr="00C6288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on</w:t>
                                  </w:r>
                                  <w:r w:rsidRPr="00C6288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COVID-19</w:t>
                                  </w:r>
                                  <w:r w:rsidR="00C6288F" w:rsidRPr="00C6288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Pandemic</w:t>
                                  </w:r>
                                  <w:r w:rsidRPr="00C6288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C6288F" w:rsidRPr="00C6288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w</w:t>
                                  </w:r>
                                  <w:r w:rsidR="00C6288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ith selected indicators</w:t>
                                  </w:r>
                                </w:p>
                                <w:p w14:paraId="110C17D0" w14:textId="58FFAB7B" w:rsidR="00E07B38" w:rsidRPr="00C6288F" w:rsidRDefault="00C6288F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Years</w:t>
                                  </w:r>
                                  <w:r w:rsidR="00E07B38" w:rsidRPr="00C6288F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2020-2021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30CA94" id="Pole tekstowe 26" o:spid="_x0000_s1027" type="#_x0000_t202" alt="Pole tekstowe na wprowadzanie streszczenia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" filled="f" stroked="f">
                      <v:textbox>
                        <w:txbxContent>
                          <w:p w14:paraId="6DBD3595" w14:textId="031BD991" w:rsidR="00814823" w:rsidRPr="00C6288F" w:rsidRDefault="00E07B38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C6288F">
                              <w:rPr>
                                <w:color w:val="FFFFFF" w:themeColor="background1"/>
                                <w:lang w:val="en-US"/>
                              </w:rPr>
                              <w:t>Raport</w:t>
                            </w:r>
                            <w:proofErr w:type="spellEnd"/>
                            <w:r w:rsidRPr="00C6288F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C6288F" w:rsidRPr="00C6288F">
                              <w:rPr>
                                <w:color w:val="FFFFFF" w:themeColor="background1"/>
                                <w:lang w:val="en-US"/>
                              </w:rPr>
                              <w:t>on</w:t>
                            </w:r>
                            <w:r w:rsidRPr="00C6288F">
                              <w:rPr>
                                <w:color w:val="FFFFFF" w:themeColor="background1"/>
                                <w:lang w:val="en-US"/>
                              </w:rPr>
                              <w:t xml:space="preserve"> COVID-19</w:t>
                            </w:r>
                            <w:r w:rsidR="00C6288F" w:rsidRPr="00C6288F">
                              <w:rPr>
                                <w:color w:val="FFFFFF" w:themeColor="background1"/>
                                <w:lang w:val="en-US"/>
                              </w:rPr>
                              <w:t xml:space="preserve"> Pandemic</w:t>
                            </w:r>
                            <w:r w:rsidRPr="00C6288F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C6288F" w:rsidRPr="00C6288F">
                              <w:rPr>
                                <w:color w:val="FFFFFF" w:themeColor="background1"/>
                                <w:lang w:val="en-US"/>
                              </w:rPr>
                              <w:t>w</w:t>
                            </w:r>
                            <w:r w:rsidR="00C6288F">
                              <w:rPr>
                                <w:color w:val="FFFFFF" w:themeColor="background1"/>
                                <w:lang w:val="en-US"/>
                              </w:rPr>
                              <w:t>ith selected indicators</w:t>
                            </w:r>
                          </w:p>
                          <w:p w14:paraId="110C17D0" w14:textId="58FFAB7B" w:rsidR="00E07B38" w:rsidRPr="00C6288F" w:rsidRDefault="00C6288F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Years</w:t>
                            </w:r>
                            <w:r w:rsidR="00E07B38" w:rsidRPr="00C6288F">
                              <w:rPr>
                                <w:color w:val="FFFFFF" w:themeColor="background1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364B7FFE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4DB25F2" w14:textId="77777777" w:rsidR="00814823" w:rsidRDefault="00814823" w:rsidP="006045D9">
            <w:pPr>
              <w:rPr>
                <w:noProof/>
              </w:rPr>
            </w:pPr>
          </w:p>
        </w:tc>
      </w:tr>
    </w:tbl>
    <w:p w14:paraId="22D8377E" w14:textId="77777777" w:rsidR="00F80C09" w:rsidRDefault="00F80C09">
      <w:r>
        <w:br w:type="page"/>
      </w:r>
    </w:p>
    <w:tbl>
      <w:tblPr>
        <w:tblStyle w:val="Tabela-Siatka"/>
        <w:tblW w:w="11467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Układ — tabela"/>
      </w:tblPr>
      <w:tblGrid>
        <w:gridCol w:w="7682"/>
        <w:gridCol w:w="236"/>
        <w:gridCol w:w="3549"/>
      </w:tblGrid>
      <w:tr w:rsidR="00C13B2F" w14:paraId="6FA15D1C" w14:textId="77777777" w:rsidTr="005C4A72">
        <w:trPr>
          <w:trHeight w:val="14062"/>
        </w:trPr>
        <w:tc>
          <w:tcPr>
            <w:tcW w:w="7682" w:type="dxa"/>
          </w:tcPr>
          <w:p w14:paraId="097A0D44" w14:textId="4C1027EB" w:rsidR="00C13B2F" w:rsidRDefault="00C13B2F" w:rsidP="001C62C8">
            <w:pPr>
              <w:rPr>
                <w:noProof/>
                <w:sz w:val="24"/>
              </w:rPr>
            </w:pPr>
            <w:r>
              <w:rPr>
                <w:noProof/>
                <w:lang w:bidi="pl-PL"/>
              </w:rPr>
              <w:lastRenderedPageBreak/>
              <mc:AlternateContent>
                <mc:Choice Requires="wps">
                  <w:drawing>
                    <wp:inline distT="0" distB="0" distL="0" distR="0" wp14:anchorId="3A18C851" wp14:editId="63C99D52">
                      <wp:extent cx="4885055" cy="795528"/>
                      <wp:effectExtent l="0" t="0" r="0" b="5080"/>
                      <wp:docPr id="7" name="Pole tekstowe 7" descr="Tytuł dokumen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5055" cy="795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198F6D" w14:textId="33E599AB" w:rsidR="00C13B2F" w:rsidRDefault="0069693D" w:rsidP="00C13B2F">
                                  <w:pPr>
                                    <w:pStyle w:val="Tytu"/>
                                  </w:pPr>
                                  <w:sdt>
                                    <w:sdtPr>
                                      <w:alias w:val="Tytuł dokumentu:"/>
                                      <w:tag w:val="Tytuł dokumentu"/>
                                      <w:id w:val="-129798307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C6288F">
                                        <w:t>Report COVID-19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18C851" id="Pole tekstowe 7" o:spid="_x0000_s1028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" filled="f" stroked="f">
                      <v:textbox>
                        <w:txbxContent>
                          <w:p w14:paraId="1A198F6D" w14:textId="33E599AB" w:rsidR="00C13B2F" w:rsidRDefault="0069693D" w:rsidP="00C13B2F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-129798307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C6288F">
                                  <w:t>Report COVID-19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E5722DC" w14:textId="4980B4FE" w:rsidR="00C13B2F" w:rsidRDefault="00C13B2F" w:rsidP="00C13B2F">
            <w:pPr>
              <w:rPr>
                <w:noProof/>
                <w:sz w:val="24"/>
              </w:rPr>
            </w:pPr>
            <w:r>
              <w:rPr>
                <w:noProof/>
                <w:lang w:bidi="pl-PL"/>
              </w:rPr>
              <mc:AlternateContent>
                <mc:Choice Requires="wps">
                  <w:drawing>
                    <wp:inline distT="0" distB="0" distL="0" distR="0" wp14:anchorId="48A54115" wp14:editId="06BEAADC">
                      <wp:extent cx="4410075" cy="457200"/>
                      <wp:effectExtent l="0" t="0" r="0" b="0"/>
                      <wp:docPr id="12" name="Pole tekstowe 12" descr="Podtytuł dokumen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007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Podtytuł dokumentu:"/>
                                    <w:tag w:val="Podtytuł dokumentu:"/>
                                    <w:id w:val="-3529599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50E6DE76" w14:textId="31A263BE" w:rsidR="00C13B2F" w:rsidRPr="009823B0" w:rsidRDefault="00C04B4A" w:rsidP="00C13B2F">
                                      <w:pPr>
                                        <w:pStyle w:val="Podtytu"/>
                                      </w:pPr>
                                      <w:r>
                                        <w:t>Dane ogólne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73152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A54115" id="Pole tekstowe 12" o:spid="_x0000_s1029" type="#_x0000_t202" alt="Podtytuł dokumentu" style="width:347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" filled="f" stroked="f">
                      <v:textbox inset=",5.76pt">
                        <w:txbxContent>
                          <w:sdt>
                            <w:sdtPr>
                              <w:alias w:val="Podtytuł dokumentu:"/>
                              <w:tag w:val="Podtytuł dokumentu:"/>
                              <w:id w:val="-3529599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0E6DE76" w14:textId="31A263BE" w:rsidR="00C13B2F" w:rsidRPr="009823B0" w:rsidRDefault="00C04B4A" w:rsidP="00C13B2F">
                                <w:pPr>
                                  <w:pStyle w:val="Podtytu"/>
                                </w:pPr>
                                <w:r>
                                  <w:t>Dane ogólne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BC289A" w14:textId="5682E206" w:rsidR="005C4A72" w:rsidRPr="007B2493" w:rsidRDefault="00C6288F" w:rsidP="005C4A72">
            <w:pPr>
              <w:pStyle w:val="Nagwek2"/>
              <w:outlineLvl w:val="1"/>
              <w:rPr>
                <w:lang w:val="en-US"/>
              </w:rPr>
            </w:pPr>
            <w:r w:rsidRPr="007B2493">
              <w:rPr>
                <w:lang w:val="en-US"/>
              </w:rPr>
              <w:t>Number of confirmed cases</w:t>
            </w:r>
          </w:p>
          <w:p w14:paraId="316E66E0" w14:textId="7782089C" w:rsidR="005C4A72" w:rsidRPr="00C6288F" w:rsidRDefault="00C6288F" w:rsidP="005C4A72">
            <w:pPr>
              <w:rPr>
                <w:lang w:val="en-US"/>
              </w:rPr>
            </w:pPr>
            <w:r w:rsidRPr="00C6288F">
              <w:rPr>
                <w:lang w:val="en-US"/>
              </w:rPr>
              <w:t>Currently</w:t>
            </w:r>
            <w:r w:rsidR="005C4A72" w:rsidRPr="00C6288F">
              <w:rPr>
                <w:lang w:val="en-US"/>
              </w:rPr>
              <w:t xml:space="preserve"> </w:t>
            </w:r>
            <w:r w:rsidRPr="00C6288F">
              <w:rPr>
                <w:lang w:val="en-US"/>
              </w:rPr>
              <w:t>total global num</w:t>
            </w:r>
            <w:r>
              <w:rPr>
                <w:lang w:val="en-US"/>
              </w:rPr>
              <w:t>b</w:t>
            </w:r>
            <w:r w:rsidRPr="00C6288F">
              <w:rPr>
                <w:lang w:val="en-US"/>
              </w:rPr>
              <w:t>er of confirmed cases</w:t>
            </w:r>
            <w:r w:rsidR="005C4A72" w:rsidRPr="00C6288F">
              <w:rPr>
                <w:lang w:val="en-US"/>
              </w:rPr>
              <w:t xml:space="preserve"> </w:t>
            </w:r>
            <w:bookmarkStart w:id="1" w:name="Liczba_ogólna"/>
            <w:r w:rsidR="005C4A72" w:rsidRPr="007B2493">
              <w:rPr>
                <w:b/>
                <w:bCs/>
                <w:lang w:val="en-US"/>
              </w:rPr>
              <w:t>xx</w:t>
            </w:r>
            <w:bookmarkEnd w:id="1"/>
            <w:r w:rsidR="005C4A72" w:rsidRPr="00C6288F">
              <w:rPr>
                <w:lang w:val="en-US"/>
              </w:rPr>
              <w:t xml:space="preserve">. </w:t>
            </w:r>
            <w:bookmarkStart w:id="2" w:name="Kraj_1_ogolne"/>
            <w:proofErr w:type="spellStart"/>
            <w:r w:rsidR="005C4A72" w:rsidRPr="00C6288F">
              <w:rPr>
                <w:lang w:val="en-US"/>
              </w:rPr>
              <w:t>Kraj</w:t>
            </w:r>
            <w:bookmarkEnd w:id="2"/>
            <w:proofErr w:type="spellEnd"/>
            <w:r w:rsidR="005C4A72" w:rsidRPr="00C6288F">
              <w:rPr>
                <w:lang w:val="en-US"/>
              </w:rPr>
              <w:t xml:space="preserve"> </w:t>
            </w:r>
            <w:bookmarkStart w:id="3" w:name="Miejsce_ogolne"/>
            <w:r w:rsidRPr="00C6288F">
              <w:rPr>
                <w:lang w:val="en-US"/>
              </w:rPr>
              <w:t xml:space="preserve">is currently on the </w:t>
            </w:r>
            <w:r w:rsidR="005C4A72" w:rsidRPr="007B2493">
              <w:rPr>
                <w:b/>
                <w:bCs/>
                <w:lang w:val="en-US"/>
              </w:rPr>
              <w:t>xx</w:t>
            </w:r>
            <w:bookmarkEnd w:id="3"/>
            <w:r w:rsidR="00BC45EE" w:rsidRPr="00C6288F">
              <w:rPr>
                <w:lang w:val="en-US"/>
              </w:rPr>
              <w:t xml:space="preserve"> . </w:t>
            </w:r>
            <w:r w:rsidRPr="00C6288F">
              <w:rPr>
                <w:lang w:val="en-US"/>
              </w:rPr>
              <w:t>place in the world concerning total num</w:t>
            </w:r>
            <w:r>
              <w:rPr>
                <w:lang w:val="en-US"/>
              </w:rPr>
              <w:t>b</w:t>
            </w:r>
            <w:r w:rsidRPr="00C6288F">
              <w:rPr>
                <w:lang w:val="en-US"/>
              </w:rPr>
              <w:t>er of confirmed cases</w:t>
            </w:r>
            <w:r w:rsidR="005C4A72" w:rsidRPr="00C6288F">
              <w:rPr>
                <w:lang w:val="en-US"/>
              </w:rPr>
              <w:t xml:space="preserve">. </w:t>
            </w:r>
            <w:r w:rsidRPr="00C6288F">
              <w:rPr>
                <w:lang w:val="en-US"/>
              </w:rPr>
              <w:t>Global count of new cases</w:t>
            </w:r>
            <w:r w:rsidR="005C4A72" w:rsidRPr="00C6288F">
              <w:rPr>
                <w:lang w:val="en-US"/>
              </w:rPr>
              <w:t xml:space="preserve"> </w:t>
            </w:r>
            <w:r w:rsidRPr="00C6288F">
              <w:rPr>
                <w:lang w:val="en-US"/>
              </w:rPr>
              <w:t>on</w:t>
            </w:r>
            <w:r w:rsidR="005C4A72" w:rsidRPr="00C6288F">
              <w:rPr>
                <w:lang w:val="en-US"/>
              </w:rPr>
              <w:t xml:space="preserve"> </w:t>
            </w:r>
            <w:bookmarkStart w:id="4" w:name="Data_ogolne"/>
            <w:r w:rsidR="005C4A72" w:rsidRPr="00C6288F">
              <w:rPr>
                <w:lang w:val="en-US"/>
              </w:rPr>
              <w:t>data</w:t>
            </w:r>
            <w:r w:rsidR="00BC45EE" w:rsidRPr="00C6288F">
              <w:rPr>
                <w:lang w:val="en-US"/>
              </w:rPr>
              <w:t xml:space="preserve"> </w:t>
            </w:r>
            <w:r w:rsidR="005C4A72" w:rsidRPr="00C6288F">
              <w:rPr>
                <w:lang w:val="en-US"/>
              </w:rPr>
              <w:t xml:space="preserve"> </w:t>
            </w:r>
            <w:bookmarkEnd w:id="4"/>
            <w:r>
              <w:rPr>
                <w:lang w:val="en-US"/>
              </w:rPr>
              <w:t>is</w:t>
            </w:r>
            <w:r w:rsidR="005C4A72" w:rsidRPr="00C6288F">
              <w:rPr>
                <w:lang w:val="en-US"/>
              </w:rPr>
              <w:t xml:space="preserve"> </w:t>
            </w:r>
            <w:bookmarkStart w:id="5" w:name="Liczba_nowych_ogolne"/>
            <w:proofErr w:type="spellStart"/>
            <w:r w:rsidR="005C4A72" w:rsidRPr="007B2493">
              <w:rPr>
                <w:b/>
                <w:bCs/>
                <w:lang w:val="en-US"/>
              </w:rPr>
              <w:t>Liczba_nowych</w:t>
            </w:r>
            <w:bookmarkEnd w:id="5"/>
            <w:proofErr w:type="spellEnd"/>
            <w:r w:rsidR="005C4A72" w:rsidRPr="00C6288F">
              <w:rPr>
                <w:lang w:val="en-US"/>
              </w:rPr>
              <w:t xml:space="preserve">. </w:t>
            </w:r>
            <w:r w:rsidRPr="00C6288F">
              <w:rPr>
                <w:lang w:val="en-US"/>
              </w:rPr>
              <w:t>Globally</w:t>
            </w:r>
            <w:r w:rsidR="005C4A72" w:rsidRPr="00C6288F">
              <w:rPr>
                <w:lang w:val="en-US"/>
              </w:rPr>
              <w:t xml:space="preserve"> </w:t>
            </w:r>
            <w:bookmarkStart w:id="6" w:name="Kraj_2_ogolne"/>
            <w:proofErr w:type="spellStart"/>
            <w:r w:rsidR="005C4A72" w:rsidRPr="00C6288F">
              <w:rPr>
                <w:lang w:val="en-US"/>
              </w:rPr>
              <w:t>kraj</w:t>
            </w:r>
            <w:proofErr w:type="spellEnd"/>
            <w:r w:rsidR="005C4A72" w:rsidRPr="00C6288F">
              <w:rPr>
                <w:lang w:val="en-US"/>
              </w:rPr>
              <w:t xml:space="preserve"> </w:t>
            </w:r>
            <w:bookmarkEnd w:id="6"/>
            <w:r w:rsidRPr="00C6288F">
              <w:rPr>
                <w:lang w:val="en-US"/>
              </w:rPr>
              <w:t xml:space="preserve">is currently on the </w:t>
            </w:r>
            <w:bookmarkStart w:id="7" w:name="Miejsce_nowe_ogolne"/>
            <w:r w:rsidR="005C4A72" w:rsidRPr="007B2493">
              <w:rPr>
                <w:b/>
                <w:bCs/>
                <w:lang w:val="en-US"/>
              </w:rPr>
              <w:t>xx</w:t>
            </w:r>
            <w:bookmarkEnd w:id="7"/>
            <w:r w:rsidR="005C4A72" w:rsidRPr="00C6288F">
              <w:rPr>
                <w:lang w:val="en-US"/>
              </w:rPr>
              <w:t xml:space="preserve">. </w:t>
            </w:r>
            <w:r w:rsidR="00BC45EE" w:rsidRPr="00C6288F">
              <w:rPr>
                <w:lang w:val="en-US"/>
              </w:rPr>
              <w:t xml:space="preserve">. </w:t>
            </w:r>
            <w:r w:rsidRPr="00C6288F">
              <w:rPr>
                <w:lang w:val="en-US"/>
              </w:rPr>
              <w:t>place</w:t>
            </w:r>
            <w:r w:rsidR="005C4A72" w:rsidRPr="00C6288F">
              <w:rPr>
                <w:lang w:val="en-US"/>
              </w:rPr>
              <w:t>.</w:t>
            </w:r>
          </w:p>
          <w:p w14:paraId="736D76ED" w14:textId="77777777" w:rsidR="005C4A72" w:rsidRPr="00C6288F" w:rsidRDefault="005C4A72" w:rsidP="005C4A72">
            <w:pPr>
              <w:pStyle w:val="Nagwek2"/>
              <w:outlineLvl w:val="1"/>
              <w:rPr>
                <w:lang w:val="en-US"/>
              </w:rPr>
            </w:pPr>
          </w:p>
          <w:p w14:paraId="49785899" w14:textId="15416679" w:rsidR="005C4A72" w:rsidRPr="00C6288F" w:rsidRDefault="00C6288F" w:rsidP="005C4A72">
            <w:pPr>
              <w:pStyle w:val="Nagwek2"/>
              <w:outlineLvl w:val="1"/>
              <w:rPr>
                <w:lang w:val="en-US"/>
              </w:rPr>
            </w:pPr>
            <w:r w:rsidRPr="00C6288F">
              <w:rPr>
                <w:lang w:val="en-US"/>
              </w:rPr>
              <w:t>Deaths</w:t>
            </w:r>
          </w:p>
          <w:p w14:paraId="28EBB66E" w14:textId="512C6711" w:rsidR="005C4A72" w:rsidRPr="00C6288F" w:rsidRDefault="00C6288F" w:rsidP="005C4A72">
            <w:pPr>
              <w:rPr>
                <w:lang w:val="en-US"/>
              </w:rPr>
            </w:pPr>
            <w:r w:rsidRPr="00C6288F">
              <w:rPr>
                <w:lang w:val="en-US"/>
              </w:rPr>
              <w:t xml:space="preserve">Current global number of deaths caused by SARS – COV 2 virus </w:t>
            </w:r>
            <w:r>
              <w:rPr>
                <w:lang w:val="en-US"/>
              </w:rPr>
              <w:t xml:space="preserve">is </w:t>
            </w:r>
            <w:bookmarkStart w:id="8" w:name="Zgony_ogolne"/>
            <w:r w:rsidR="005C4A72" w:rsidRPr="007B2493">
              <w:rPr>
                <w:b/>
                <w:bCs/>
                <w:lang w:val="en-US"/>
              </w:rPr>
              <w:t>xxx</w:t>
            </w:r>
            <w:bookmarkEnd w:id="8"/>
            <w:r w:rsidR="005C4A72" w:rsidRPr="00C6288F">
              <w:rPr>
                <w:lang w:val="en-US"/>
              </w:rPr>
              <w:t xml:space="preserve">. </w:t>
            </w:r>
            <w:bookmarkStart w:id="9" w:name="Kraj_3_ogolne"/>
            <w:proofErr w:type="spellStart"/>
            <w:r w:rsidR="005C4A72" w:rsidRPr="007B2493">
              <w:rPr>
                <w:lang w:val="en-US"/>
              </w:rPr>
              <w:t>Kraj</w:t>
            </w:r>
            <w:proofErr w:type="spellEnd"/>
            <w:r w:rsidR="005C4A72" w:rsidRPr="007B2493">
              <w:rPr>
                <w:lang w:val="en-US"/>
              </w:rPr>
              <w:t xml:space="preserve"> </w:t>
            </w:r>
            <w:bookmarkEnd w:id="9"/>
            <w:r w:rsidRPr="007B2493">
              <w:rPr>
                <w:lang w:val="en-US"/>
              </w:rPr>
              <w:t xml:space="preserve">is on the </w:t>
            </w:r>
            <w:bookmarkStart w:id="10" w:name="Miejsce_zgony_ogolne"/>
            <w:r w:rsidR="005C4A72" w:rsidRPr="007B2493">
              <w:rPr>
                <w:b/>
                <w:bCs/>
                <w:lang w:val="en-US"/>
              </w:rPr>
              <w:t>xx</w:t>
            </w:r>
            <w:r w:rsidR="007B2493">
              <w:rPr>
                <w:b/>
                <w:bCs/>
                <w:lang w:val="en-US"/>
              </w:rPr>
              <w:t>.</w:t>
            </w:r>
            <w:r w:rsidR="005C4A72" w:rsidRPr="007B2493">
              <w:rPr>
                <w:lang w:val="en-US"/>
              </w:rPr>
              <w:t xml:space="preserve"> </w:t>
            </w:r>
            <w:bookmarkEnd w:id="10"/>
            <w:r w:rsidRPr="007B2493">
              <w:rPr>
                <w:lang w:val="en-US"/>
              </w:rPr>
              <w:t>place in the world</w:t>
            </w:r>
            <w:r w:rsidR="005C4A72" w:rsidRPr="007B2493">
              <w:rPr>
                <w:lang w:val="en-US"/>
              </w:rPr>
              <w:t xml:space="preserve">. </w:t>
            </w:r>
            <w:r w:rsidRPr="00C6288F">
              <w:rPr>
                <w:lang w:val="en-US"/>
              </w:rPr>
              <w:t>Global num</w:t>
            </w:r>
            <w:r w:rsidR="007B2493">
              <w:rPr>
                <w:lang w:val="en-US"/>
              </w:rPr>
              <w:t>b</w:t>
            </w:r>
            <w:r w:rsidRPr="00C6288F">
              <w:rPr>
                <w:lang w:val="en-US"/>
              </w:rPr>
              <w:t xml:space="preserve">er of new deaths on </w:t>
            </w:r>
            <w:bookmarkStart w:id="11" w:name="Data_zgony_ogolne"/>
            <w:r w:rsidR="005C4A72" w:rsidRPr="00C6288F">
              <w:rPr>
                <w:lang w:val="en-US"/>
              </w:rPr>
              <w:t xml:space="preserve">data </w:t>
            </w:r>
            <w:bookmarkEnd w:id="11"/>
            <w:r>
              <w:rPr>
                <w:lang w:val="en-US"/>
              </w:rPr>
              <w:t>is</w:t>
            </w:r>
            <w:r w:rsidR="005C4A72" w:rsidRPr="00C6288F">
              <w:rPr>
                <w:lang w:val="en-US"/>
              </w:rPr>
              <w:t xml:space="preserve"> </w:t>
            </w:r>
            <w:bookmarkStart w:id="12" w:name="Zgony_nowe_ogolne"/>
            <w:proofErr w:type="spellStart"/>
            <w:r w:rsidR="005C4A72" w:rsidRPr="007B2493">
              <w:rPr>
                <w:b/>
                <w:bCs/>
                <w:lang w:val="en-US"/>
              </w:rPr>
              <w:t>Liczba_nowych</w:t>
            </w:r>
            <w:bookmarkEnd w:id="12"/>
            <w:proofErr w:type="spellEnd"/>
            <w:r w:rsidR="005C4A72" w:rsidRPr="00C6288F">
              <w:rPr>
                <w:lang w:val="en-US"/>
              </w:rPr>
              <w:t xml:space="preserve">. </w:t>
            </w:r>
            <w:bookmarkStart w:id="13" w:name="Kraj_4_ogolne"/>
            <w:proofErr w:type="spellStart"/>
            <w:r w:rsidR="005C4A72" w:rsidRPr="00C6288F">
              <w:rPr>
                <w:lang w:val="en-US"/>
              </w:rPr>
              <w:t>kraj</w:t>
            </w:r>
            <w:proofErr w:type="spellEnd"/>
            <w:r w:rsidR="005C4A72" w:rsidRPr="00C6288F">
              <w:rPr>
                <w:lang w:val="en-US"/>
              </w:rPr>
              <w:t xml:space="preserve"> </w:t>
            </w:r>
            <w:bookmarkEnd w:id="13"/>
            <w:r w:rsidRPr="00C6288F">
              <w:rPr>
                <w:lang w:val="en-US"/>
              </w:rPr>
              <w:t>is currently on</w:t>
            </w:r>
            <w:r w:rsidR="005C4A72" w:rsidRPr="00C6288F">
              <w:rPr>
                <w:lang w:val="en-US"/>
              </w:rPr>
              <w:t xml:space="preserve"> </w:t>
            </w:r>
            <w:bookmarkStart w:id="14" w:name="Miejsce_zgony_nowe"/>
            <w:r w:rsidR="005C4A72" w:rsidRPr="007B2493">
              <w:rPr>
                <w:b/>
                <w:bCs/>
                <w:lang w:val="en-US"/>
              </w:rPr>
              <w:t>xx</w:t>
            </w:r>
            <w:bookmarkEnd w:id="14"/>
            <w:r w:rsidR="005C4A72" w:rsidRPr="00C6288F">
              <w:rPr>
                <w:lang w:val="en-US"/>
              </w:rPr>
              <w:t xml:space="preserve">. </w:t>
            </w:r>
            <w:r>
              <w:rPr>
                <w:lang w:val="en-US"/>
              </w:rPr>
              <w:t>place</w:t>
            </w:r>
            <w:r w:rsidR="005C4A72" w:rsidRPr="00C6288F">
              <w:rPr>
                <w:lang w:val="en-US"/>
              </w:rPr>
              <w:t>.</w:t>
            </w:r>
          </w:p>
          <w:p w14:paraId="75C2736C" w14:textId="77777777" w:rsidR="005C4A72" w:rsidRPr="00C6288F" w:rsidRDefault="005C4A72" w:rsidP="005C4A72">
            <w:pPr>
              <w:pStyle w:val="Nagwek2"/>
              <w:outlineLvl w:val="1"/>
              <w:rPr>
                <w:lang w:val="en-US"/>
              </w:rPr>
            </w:pPr>
          </w:p>
          <w:p w14:paraId="3FD2F1CB" w14:textId="1F0BACD9" w:rsidR="005C4A72" w:rsidRPr="007B2493" w:rsidRDefault="00C6288F" w:rsidP="005C4A72">
            <w:pPr>
              <w:pStyle w:val="Nagwek2"/>
              <w:outlineLvl w:val="1"/>
              <w:rPr>
                <w:lang w:val="en-US"/>
              </w:rPr>
            </w:pPr>
            <w:r w:rsidRPr="007B2493">
              <w:rPr>
                <w:lang w:val="en-US"/>
              </w:rPr>
              <w:t>Recovered</w:t>
            </w:r>
          </w:p>
          <w:p w14:paraId="1A92C075" w14:textId="0B2A52C5" w:rsidR="005C4A72" w:rsidRPr="00331B5F" w:rsidRDefault="00C6288F" w:rsidP="005C4A72">
            <w:pPr>
              <w:rPr>
                <w:lang w:val="en-US"/>
              </w:rPr>
            </w:pPr>
            <w:r w:rsidRPr="00331B5F">
              <w:rPr>
                <w:lang w:val="en-US"/>
              </w:rPr>
              <w:t xml:space="preserve">Current global </w:t>
            </w:r>
            <w:r w:rsidR="00331B5F" w:rsidRPr="00331B5F">
              <w:rPr>
                <w:lang w:val="en-US"/>
              </w:rPr>
              <w:t>num</w:t>
            </w:r>
            <w:r w:rsidR="00DC7D26">
              <w:rPr>
                <w:lang w:val="en-US"/>
              </w:rPr>
              <w:t>b</w:t>
            </w:r>
            <w:r w:rsidR="00331B5F" w:rsidRPr="00331B5F">
              <w:rPr>
                <w:lang w:val="en-US"/>
              </w:rPr>
              <w:t>er of</w:t>
            </w:r>
            <w:r w:rsidR="00331B5F">
              <w:rPr>
                <w:lang w:val="en-US"/>
              </w:rPr>
              <w:t xml:space="preserve"> all</w:t>
            </w:r>
            <w:r w:rsidR="00331B5F" w:rsidRPr="00331B5F">
              <w:rPr>
                <w:lang w:val="en-US"/>
              </w:rPr>
              <w:t xml:space="preserve"> recovered cases of COVID-19 is</w:t>
            </w:r>
            <w:r w:rsidR="005C4A72" w:rsidRPr="00331B5F">
              <w:rPr>
                <w:lang w:val="en-US"/>
              </w:rPr>
              <w:t xml:space="preserve"> </w:t>
            </w:r>
            <w:bookmarkStart w:id="15" w:name="Wyzdrowienia_ogolne"/>
            <w:r w:rsidR="005C4A72" w:rsidRPr="007B2493">
              <w:rPr>
                <w:b/>
                <w:bCs/>
                <w:lang w:val="en-US"/>
              </w:rPr>
              <w:t>xxx</w:t>
            </w:r>
            <w:bookmarkEnd w:id="15"/>
            <w:r w:rsidR="005C4A72" w:rsidRPr="00331B5F">
              <w:rPr>
                <w:lang w:val="en-US"/>
              </w:rPr>
              <w:t xml:space="preserve">. </w:t>
            </w:r>
            <w:bookmarkStart w:id="16" w:name="Kraj_5_ogolne"/>
            <w:proofErr w:type="spellStart"/>
            <w:r w:rsidR="005C4A72" w:rsidRPr="00331B5F">
              <w:rPr>
                <w:lang w:val="en-US"/>
              </w:rPr>
              <w:t>Kraj</w:t>
            </w:r>
            <w:proofErr w:type="spellEnd"/>
            <w:r w:rsidR="005C4A72" w:rsidRPr="00331B5F">
              <w:rPr>
                <w:lang w:val="en-US"/>
              </w:rPr>
              <w:t xml:space="preserve"> </w:t>
            </w:r>
            <w:bookmarkEnd w:id="16"/>
            <w:r w:rsidR="00331B5F" w:rsidRPr="00331B5F">
              <w:rPr>
                <w:lang w:val="en-US"/>
              </w:rPr>
              <w:t>is on the</w:t>
            </w:r>
            <w:r w:rsidR="005C4A72" w:rsidRPr="00331B5F">
              <w:rPr>
                <w:lang w:val="en-US"/>
              </w:rPr>
              <w:t xml:space="preserve"> </w:t>
            </w:r>
            <w:bookmarkStart w:id="17" w:name="Miejsce_wyzdrowienia_ogolne"/>
            <w:r w:rsidR="005C4A72" w:rsidRPr="007B2493">
              <w:rPr>
                <w:b/>
                <w:bCs/>
                <w:lang w:val="en-US"/>
              </w:rPr>
              <w:t>xx</w:t>
            </w:r>
            <w:r w:rsidR="005C4A72" w:rsidRPr="00331B5F">
              <w:rPr>
                <w:lang w:val="en-US"/>
              </w:rPr>
              <w:t xml:space="preserve"> </w:t>
            </w:r>
            <w:bookmarkEnd w:id="17"/>
            <w:r w:rsidR="007B2493">
              <w:rPr>
                <w:lang w:val="en-US"/>
              </w:rPr>
              <w:t xml:space="preserve">. </w:t>
            </w:r>
            <w:r w:rsidR="00331B5F">
              <w:rPr>
                <w:lang w:val="en-US"/>
              </w:rPr>
              <w:t>place in the world</w:t>
            </w:r>
            <w:r w:rsidR="005C4A72" w:rsidRPr="00331B5F">
              <w:rPr>
                <w:lang w:val="en-US"/>
              </w:rPr>
              <w:t xml:space="preserve">. </w:t>
            </w:r>
            <w:r w:rsidR="00331B5F" w:rsidRPr="00331B5F">
              <w:rPr>
                <w:lang w:val="en-US"/>
              </w:rPr>
              <w:t>Global num</w:t>
            </w:r>
            <w:r w:rsidR="00DC7D26">
              <w:rPr>
                <w:lang w:val="en-US"/>
              </w:rPr>
              <w:t>b</w:t>
            </w:r>
            <w:r w:rsidR="00331B5F" w:rsidRPr="00331B5F">
              <w:rPr>
                <w:lang w:val="en-US"/>
              </w:rPr>
              <w:t>er of new</w:t>
            </w:r>
            <w:r w:rsidR="005C4A72" w:rsidRPr="00331B5F">
              <w:rPr>
                <w:lang w:val="en-US"/>
              </w:rPr>
              <w:t xml:space="preserve"> </w:t>
            </w:r>
            <w:r w:rsidR="00331B5F" w:rsidRPr="00331B5F">
              <w:rPr>
                <w:lang w:val="en-US"/>
              </w:rPr>
              <w:t>recovered cases on</w:t>
            </w:r>
            <w:r w:rsidR="005C4A72" w:rsidRPr="00331B5F">
              <w:rPr>
                <w:lang w:val="en-US"/>
              </w:rPr>
              <w:t xml:space="preserve"> </w:t>
            </w:r>
            <w:bookmarkStart w:id="18" w:name="Data_wyzdrowienia_ogolne"/>
            <w:r w:rsidR="005C4A72" w:rsidRPr="00331B5F">
              <w:rPr>
                <w:lang w:val="en-US"/>
              </w:rPr>
              <w:t xml:space="preserve">data </w:t>
            </w:r>
            <w:bookmarkEnd w:id="18"/>
            <w:r w:rsidR="00331B5F">
              <w:rPr>
                <w:lang w:val="en-US"/>
              </w:rPr>
              <w:t>is</w:t>
            </w:r>
            <w:r w:rsidR="005C4A72" w:rsidRPr="00331B5F">
              <w:rPr>
                <w:lang w:val="en-US"/>
              </w:rPr>
              <w:t xml:space="preserve"> </w:t>
            </w:r>
            <w:bookmarkStart w:id="19" w:name="Wyzdrowienia_nowe_ogolne"/>
            <w:proofErr w:type="spellStart"/>
            <w:r w:rsidR="005C4A72" w:rsidRPr="00DC7D26">
              <w:rPr>
                <w:b/>
                <w:bCs/>
                <w:lang w:val="en-US"/>
              </w:rPr>
              <w:t>Liczba_nowych</w:t>
            </w:r>
            <w:bookmarkEnd w:id="19"/>
            <w:proofErr w:type="spellEnd"/>
            <w:r w:rsidR="005C4A72" w:rsidRPr="00331B5F">
              <w:rPr>
                <w:lang w:val="en-US"/>
              </w:rPr>
              <w:t xml:space="preserve">. </w:t>
            </w:r>
            <w:bookmarkStart w:id="20" w:name="Kraj_6_ogolne"/>
            <w:proofErr w:type="spellStart"/>
            <w:r w:rsidR="005C4A72" w:rsidRPr="00331B5F">
              <w:rPr>
                <w:lang w:val="en-US"/>
              </w:rPr>
              <w:t>kraj</w:t>
            </w:r>
            <w:proofErr w:type="spellEnd"/>
            <w:r w:rsidR="005C4A72" w:rsidRPr="00331B5F">
              <w:rPr>
                <w:lang w:val="en-US"/>
              </w:rPr>
              <w:t xml:space="preserve"> </w:t>
            </w:r>
            <w:bookmarkEnd w:id="20"/>
            <w:r w:rsidR="00331B5F">
              <w:rPr>
                <w:lang w:val="en-US"/>
              </w:rPr>
              <w:t>is on</w:t>
            </w:r>
            <w:r w:rsidR="005C4A72" w:rsidRPr="00331B5F">
              <w:rPr>
                <w:lang w:val="en-US"/>
              </w:rPr>
              <w:t xml:space="preserve"> </w:t>
            </w:r>
            <w:bookmarkStart w:id="21" w:name="Miejsce_wyzdrowienia_nowe"/>
            <w:r w:rsidR="005C4A72" w:rsidRPr="007B2493">
              <w:rPr>
                <w:b/>
                <w:bCs/>
                <w:lang w:val="en-US"/>
              </w:rPr>
              <w:t>xx</w:t>
            </w:r>
            <w:bookmarkEnd w:id="21"/>
            <w:r w:rsidR="005C4A72" w:rsidRPr="00331B5F">
              <w:rPr>
                <w:lang w:val="en-US"/>
              </w:rPr>
              <w:t xml:space="preserve">. </w:t>
            </w:r>
            <w:r w:rsidR="00331B5F">
              <w:rPr>
                <w:lang w:val="en-US"/>
              </w:rPr>
              <w:t>place in the world</w:t>
            </w:r>
            <w:r w:rsidR="005C4A72" w:rsidRPr="00331B5F">
              <w:rPr>
                <w:lang w:val="en-US"/>
              </w:rPr>
              <w:t>.</w:t>
            </w:r>
          </w:p>
          <w:p w14:paraId="0AEDF577" w14:textId="18C3F00C" w:rsidR="005C4A72" w:rsidRPr="007B2493" w:rsidRDefault="00331B5F" w:rsidP="005C4A72">
            <w:pPr>
              <w:pStyle w:val="Nagwek2"/>
              <w:outlineLvl w:val="1"/>
              <w:rPr>
                <w:lang w:val="en-US"/>
              </w:rPr>
            </w:pPr>
            <w:r w:rsidRPr="007B2493">
              <w:rPr>
                <w:lang w:val="en-US"/>
              </w:rPr>
              <w:t>Vaccines</w:t>
            </w:r>
          </w:p>
          <w:p w14:paraId="65EE891B" w14:textId="00E10777" w:rsidR="005C4A72" w:rsidRPr="00331B5F" w:rsidRDefault="00331B5F" w:rsidP="005C4A72">
            <w:pPr>
              <w:rPr>
                <w:lang w:val="en-US"/>
              </w:rPr>
            </w:pPr>
            <w:r w:rsidRPr="00331B5F">
              <w:rPr>
                <w:lang w:val="en-US"/>
              </w:rPr>
              <w:t>Current global num</w:t>
            </w:r>
            <w:r w:rsidR="00DC7D26">
              <w:rPr>
                <w:lang w:val="en-US"/>
              </w:rPr>
              <w:t>b</w:t>
            </w:r>
            <w:r w:rsidRPr="00331B5F">
              <w:rPr>
                <w:lang w:val="en-US"/>
              </w:rPr>
              <w:t xml:space="preserve">er of all people vaccinated on  SARS – COV 2 is </w:t>
            </w:r>
            <w:r w:rsidR="005C4A72" w:rsidRPr="00331B5F">
              <w:rPr>
                <w:lang w:val="en-US"/>
              </w:rPr>
              <w:t xml:space="preserve"> </w:t>
            </w:r>
            <w:bookmarkStart w:id="22" w:name="Szczepienia_calosc_ogolne"/>
            <w:r w:rsidR="005C4A72" w:rsidRPr="00DC7D26">
              <w:rPr>
                <w:b/>
                <w:bCs/>
                <w:lang w:val="en-US"/>
              </w:rPr>
              <w:t>xxx</w:t>
            </w:r>
            <w:bookmarkEnd w:id="22"/>
            <w:r w:rsidR="005C4A72" w:rsidRPr="00331B5F">
              <w:rPr>
                <w:lang w:val="en-US"/>
              </w:rPr>
              <w:t xml:space="preserve">, </w:t>
            </w:r>
            <w:r w:rsidRPr="00331B5F">
              <w:rPr>
                <w:lang w:val="en-US"/>
              </w:rPr>
              <w:t>including</w:t>
            </w:r>
            <w:r w:rsidR="005C4A72" w:rsidRPr="00331B5F">
              <w:rPr>
                <w:lang w:val="en-US"/>
              </w:rPr>
              <w:t xml:space="preserve"> </w:t>
            </w:r>
            <w:bookmarkStart w:id="23" w:name="Szczepienia_w_pelni_ogolne"/>
            <w:r w:rsidR="005C4A72" w:rsidRPr="00DC7D26">
              <w:rPr>
                <w:b/>
                <w:bCs/>
                <w:lang w:val="en-US"/>
              </w:rPr>
              <w:t>xxx</w:t>
            </w:r>
            <w:bookmarkEnd w:id="23"/>
            <w:r w:rsidR="005C4A72" w:rsidRPr="00331B5F">
              <w:rPr>
                <w:lang w:val="en-US"/>
              </w:rPr>
              <w:t xml:space="preserve">. </w:t>
            </w:r>
            <w:r w:rsidRPr="00331B5F">
              <w:rPr>
                <w:lang w:val="en-US"/>
              </w:rPr>
              <w:t>people fully vaccinated</w:t>
            </w:r>
            <w:r w:rsidR="005C4A72" w:rsidRPr="00331B5F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="005C4A72" w:rsidRPr="00331B5F">
              <w:rPr>
                <w:lang w:val="en-US"/>
              </w:rPr>
              <w:t xml:space="preserve"> </w:t>
            </w:r>
            <w:bookmarkStart w:id="24" w:name="Szczepienia_czesciowe_ogolne"/>
            <w:r w:rsidR="005C4A72" w:rsidRPr="00DC7D26">
              <w:rPr>
                <w:b/>
                <w:bCs/>
                <w:lang w:val="en-US"/>
              </w:rPr>
              <w:t>xx</w:t>
            </w:r>
            <w:bookmarkEnd w:id="24"/>
            <w:r w:rsidR="005C4A72" w:rsidRPr="00331B5F">
              <w:rPr>
                <w:lang w:val="en-US"/>
              </w:rPr>
              <w:t xml:space="preserve">. </w:t>
            </w:r>
            <w:r w:rsidRPr="007B2493">
              <w:rPr>
                <w:lang w:val="en-US"/>
              </w:rPr>
              <w:t>Vaccinated only with the first dose</w:t>
            </w:r>
            <w:r w:rsidR="005C4A72" w:rsidRPr="007B2493">
              <w:rPr>
                <w:lang w:val="en-US"/>
              </w:rPr>
              <w:t xml:space="preserve">. </w:t>
            </w:r>
            <w:bookmarkStart w:id="25" w:name="Kraj_7_ogolne"/>
            <w:proofErr w:type="spellStart"/>
            <w:r w:rsidR="005C4A72" w:rsidRPr="00331B5F">
              <w:rPr>
                <w:lang w:val="en-US"/>
              </w:rPr>
              <w:t>Kraj</w:t>
            </w:r>
            <w:proofErr w:type="spellEnd"/>
            <w:r w:rsidR="005C4A72" w:rsidRPr="00331B5F">
              <w:rPr>
                <w:lang w:val="en-US"/>
              </w:rPr>
              <w:t xml:space="preserve"> </w:t>
            </w:r>
            <w:bookmarkStart w:id="26" w:name="Miejsce_szczepienia_ogolne"/>
            <w:bookmarkEnd w:id="25"/>
            <w:r w:rsidRPr="00331B5F">
              <w:rPr>
                <w:lang w:val="en-US"/>
              </w:rPr>
              <w:t xml:space="preserve">is on </w:t>
            </w:r>
            <w:r w:rsidR="005C4A72" w:rsidRPr="00DC7D26">
              <w:rPr>
                <w:b/>
                <w:bCs/>
                <w:lang w:val="en-US"/>
              </w:rPr>
              <w:t>xx</w:t>
            </w:r>
            <w:bookmarkEnd w:id="26"/>
            <w:r w:rsidR="005C4A72" w:rsidRPr="00331B5F">
              <w:rPr>
                <w:lang w:val="en-US"/>
              </w:rPr>
              <w:t>.</w:t>
            </w:r>
            <w:r w:rsidRPr="00331B5F">
              <w:rPr>
                <w:lang w:val="en-US"/>
              </w:rPr>
              <w:t xml:space="preserve"> place</w:t>
            </w:r>
            <w:r w:rsidR="005C4A72" w:rsidRPr="00331B5F">
              <w:rPr>
                <w:lang w:val="en-US"/>
              </w:rPr>
              <w:t xml:space="preserve"> </w:t>
            </w:r>
            <w:r w:rsidRPr="00331B5F">
              <w:rPr>
                <w:lang w:val="en-US"/>
              </w:rPr>
              <w:t>in the world concerning all vaccinations gi</w:t>
            </w:r>
            <w:r>
              <w:rPr>
                <w:lang w:val="en-US"/>
              </w:rPr>
              <w:t>ven.</w:t>
            </w:r>
          </w:p>
          <w:p w14:paraId="69AC5F45" w14:textId="77777777" w:rsidR="005C4A72" w:rsidRPr="00331B5F" w:rsidRDefault="005C4A72" w:rsidP="00C13B2F">
            <w:pPr>
              <w:rPr>
                <w:noProof/>
                <w:sz w:val="24"/>
                <w:lang w:val="en-US"/>
              </w:rPr>
            </w:pPr>
          </w:p>
          <w:p w14:paraId="57427EA5" w14:textId="77777777" w:rsidR="00F80C09" w:rsidRPr="00331B5F" w:rsidRDefault="00F80C09" w:rsidP="00C13B2F">
            <w:pPr>
              <w:rPr>
                <w:noProof/>
                <w:sz w:val="24"/>
                <w:lang w:val="en-US"/>
              </w:rPr>
            </w:pPr>
          </w:p>
          <w:p w14:paraId="2A5BA2F3" w14:textId="3ECAA29B" w:rsidR="00F80C09" w:rsidRPr="00062F24" w:rsidRDefault="00F80C09" w:rsidP="00062F24">
            <w:pPr>
              <w:rPr>
                <w:noProof/>
                <w:sz w:val="24"/>
                <w:lang w:val="en-US"/>
              </w:rPr>
            </w:pPr>
          </w:p>
        </w:tc>
        <w:tc>
          <w:tcPr>
            <w:tcW w:w="236" w:type="dxa"/>
          </w:tcPr>
          <w:p w14:paraId="1887156D" w14:textId="77777777" w:rsidR="00C13B2F" w:rsidRPr="00062F24" w:rsidRDefault="00C13B2F" w:rsidP="001C62C8">
            <w:pPr>
              <w:rPr>
                <w:noProof/>
                <w:sz w:val="24"/>
                <w:lang w:val="en-US"/>
              </w:rPr>
            </w:pPr>
          </w:p>
        </w:tc>
        <w:tc>
          <w:tcPr>
            <w:tcW w:w="3549" w:type="dxa"/>
            <w:shd w:val="clear" w:color="auto" w:fill="3F1D5A" w:themeFill="accent1"/>
          </w:tcPr>
          <w:p w14:paraId="163E91DC" w14:textId="7E2ECD78" w:rsidR="00C13B2F" w:rsidRDefault="00C13B2F" w:rsidP="00C13B2F">
            <w:pPr>
              <w:rPr>
                <w:noProof/>
                <w:sz w:val="24"/>
              </w:rPr>
            </w:pPr>
            <w:r>
              <w:rPr>
                <w:noProof/>
                <w:lang w:bidi="pl-PL"/>
              </w:rPr>
              <mc:AlternateContent>
                <mc:Choice Requires="wps">
                  <w:drawing>
                    <wp:inline distT="0" distB="0" distL="0" distR="0" wp14:anchorId="724830DF" wp14:editId="533710A6">
                      <wp:extent cx="2101756" cy="914400"/>
                      <wp:effectExtent l="0" t="0" r="0" b="0"/>
                      <wp:docPr id="14" name="Pole tekstowe 14" descr="Pole tekstowe do wprowadzania tytułu na pasku boczny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6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DAF251" w14:textId="49A6AA51" w:rsidR="00F80C09" w:rsidRPr="00F80C09" w:rsidRDefault="00C6288F" w:rsidP="00F80C09">
                                  <w:pPr>
                                    <w:pStyle w:val="Nagwek1"/>
                                  </w:pPr>
                                  <w:r>
                                    <w:t xml:space="preserve">World </w:t>
                                  </w:r>
                                  <w:proofErr w:type="spellStart"/>
                                  <w:r>
                                    <w:t>Indicators</w:t>
                                  </w:r>
                                  <w:proofErr w:type="spellEnd"/>
                                </w:p>
                                <w:p w14:paraId="315360E0" w14:textId="77777777" w:rsidR="00C13B2F" w:rsidRPr="005D120C" w:rsidRDefault="0069693D" w:rsidP="00C13B2F">
                                  <w:pPr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olor w:val="F3642C" w:themeColor="text2"/>
                                      </w:rPr>
                                      <w:alias w:val="Wielokropek:"/>
                                      <w:tag w:val="Wielokropek:"/>
                                      <w:id w:val="-1434666378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sym w:font="Symbol" w:char="F0B7"/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t xml:space="preserve"> </w:t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sym w:font="Symbol" w:char="F0B7"/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t xml:space="preserve"> </w:t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  <w:lang w:bidi="pl-PL"/>
                                        </w:rPr>
                                        <w:sym w:font="Symbol" w:char="F0B7"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640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4830DF" id="Pole tekstowe 14" o:spid="_x0000_s1030" type="#_x0000_t202" alt="Pole tekstowe do wprowadzania tytułu na pasku bocznym" style="width:165.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" filled="f" stroked="f">
                      <v:textbox inset=",5.04pt">
                        <w:txbxContent>
                          <w:p w14:paraId="5EDAF251" w14:textId="49A6AA51" w:rsidR="00F80C09" w:rsidRPr="00F80C09" w:rsidRDefault="00C6288F" w:rsidP="00F80C09">
                            <w:pPr>
                              <w:pStyle w:val="Nagwek1"/>
                            </w:pPr>
                            <w:r>
                              <w:t xml:space="preserve">World </w:t>
                            </w:r>
                            <w:proofErr w:type="spellStart"/>
                            <w:r>
                              <w:t>Indicators</w:t>
                            </w:r>
                            <w:proofErr w:type="spellEnd"/>
                          </w:p>
                          <w:p w14:paraId="315360E0" w14:textId="77777777" w:rsidR="00C13B2F" w:rsidRPr="005D120C" w:rsidRDefault="0069693D" w:rsidP="00C13B2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color w:val="F3642C" w:themeColor="text2"/>
                                </w:rPr>
                                <w:alias w:val="Wielokropek:"/>
                                <w:tag w:val="Wielokropek:"/>
                                <w:id w:val="-1434666378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sym w:font="Symbol" w:char="F0B7"/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t xml:space="preserve"> </w:t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sym w:font="Symbol" w:char="F0B7"/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t xml:space="preserve"> </w:t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  <w:lang w:bidi="pl-PL"/>
                                  </w:rPr>
                                  <w:sym w:font="Symbol" w:char="F0B7"/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9DCE28D" w14:textId="6B52C3DD" w:rsidR="005C4A72" w:rsidRDefault="00C6288F" w:rsidP="005C4A72">
            <w:pPr>
              <w:pStyle w:val="Nagwek1"/>
              <w:jc w:val="center"/>
              <w:outlineLvl w:val="0"/>
            </w:pPr>
            <w:proofErr w:type="spellStart"/>
            <w:r>
              <w:t>Confirmed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 w:rsidR="005C4A72">
              <w:t>:</w:t>
            </w:r>
          </w:p>
          <w:p w14:paraId="39EC07CD" w14:textId="77777777" w:rsidR="005C4A72" w:rsidRDefault="005C4A72" w:rsidP="005C4A72">
            <w:pPr>
              <w:jc w:val="center"/>
            </w:pPr>
          </w:p>
          <w:p w14:paraId="2EF40F60" w14:textId="77777777" w:rsidR="005C4A72" w:rsidRDefault="005C4A72" w:rsidP="005C4A72">
            <w:pPr>
              <w:jc w:val="center"/>
            </w:pPr>
            <w:bookmarkStart w:id="27" w:name="W_przypadki_ogolne"/>
            <w:r>
              <w:t>Współczynnik przypadki</w:t>
            </w:r>
          </w:p>
          <w:bookmarkEnd w:id="27"/>
          <w:p w14:paraId="63FEAFC9" w14:textId="77777777" w:rsidR="005C4A72" w:rsidRDefault="005C4A72" w:rsidP="005C4A72">
            <w:pPr>
              <w:jc w:val="center"/>
            </w:pPr>
          </w:p>
          <w:p w14:paraId="3CAAB106" w14:textId="514A6EA6" w:rsidR="005C4A72" w:rsidRDefault="00C6288F" w:rsidP="005C4A72">
            <w:pPr>
              <w:pStyle w:val="Nagwek1"/>
              <w:jc w:val="center"/>
              <w:outlineLvl w:val="0"/>
            </w:pPr>
            <w:proofErr w:type="spellStart"/>
            <w:r>
              <w:t>Death</w:t>
            </w:r>
            <w:proofErr w:type="spellEnd"/>
            <w:r w:rsidR="000465B6">
              <w:t xml:space="preserve"> </w:t>
            </w:r>
            <w:proofErr w:type="spellStart"/>
            <w:r w:rsidR="000465B6">
              <w:t>rate</w:t>
            </w:r>
            <w:proofErr w:type="spellEnd"/>
            <w:r>
              <w:t>:</w:t>
            </w:r>
          </w:p>
          <w:p w14:paraId="7B560872" w14:textId="77777777" w:rsidR="005C4A72" w:rsidRDefault="005C4A72" w:rsidP="005C4A72">
            <w:pPr>
              <w:jc w:val="center"/>
            </w:pPr>
          </w:p>
          <w:p w14:paraId="2E8EF261" w14:textId="77777777" w:rsidR="005C4A72" w:rsidRDefault="005C4A72" w:rsidP="005C4A72">
            <w:pPr>
              <w:jc w:val="center"/>
            </w:pPr>
            <w:bookmarkStart w:id="28" w:name="W_zgony_ogolne"/>
            <w:r>
              <w:t>Współczynnik zgonów</w:t>
            </w:r>
          </w:p>
          <w:bookmarkEnd w:id="28"/>
          <w:p w14:paraId="3CF53B8B" w14:textId="77777777" w:rsidR="005C4A72" w:rsidRDefault="005C4A72" w:rsidP="005C4A72">
            <w:pPr>
              <w:jc w:val="center"/>
            </w:pPr>
          </w:p>
          <w:p w14:paraId="26FA2834" w14:textId="58D1D31D" w:rsidR="005C4A72" w:rsidRDefault="00C6288F" w:rsidP="005C4A72">
            <w:pPr>
              <w:pStyle w:val="Nagwek1"/>
              <w:jc w:val="center"/>
              <w:outlineLvl w:val="0"/>
            </w:pPr>
            <w:proofErr w:type="spellStart"/>
            <w:r>
              <w:t>Recovered</w:t>
            </w:r>
            <w:proofErr w:type="spellEnd"/>
            <w:r w:rsidR="000465B6">
              <w:t xml:space="preserve"> </w:t>
            </w:r>
            <w:proofErr w:type="spellStart"/>
            <w:r w:rsidR="000465B6">
              <w:t>rate</w:t>
            </w:r>
            <w:proofErr w:type="spellEnd"/>
            <w:r w:rsidR="005C4A72">
              <w:t>:</w:t>
            </w:r>
          </w:p>
          <w:p w14:paraId="65E50B29" w14:textId="77777777" w:rsidR="005C4A72" w:rsidRPr="00F80C09" w:rsidRDefault="005C4A72" w:rsidP="005C4A72">
            <w:pPr>
              <w:jc w:val="center"/>
            </w:pPr>
          </w:p>
          <w:p w14:paraId="1EEA0D8C" w14:textId="77777777" w:rsidR="005C4A72" w:rsidRDefault="005C4A72" w:rsidP="005C4A72">
            <w:pPr>
              <w:jc w:val="center"/>
            </w:pPr>
            <w:bookmarkStart w:id="29" w:name="W_wyzdrowienia_ogolne"/>
            <w:r>
              <w:t>Współczynnik wyzdrowień</w:t>
            </w:r>
          </w:p>
          <w:bookmarkEnd w:id="29"/>
          <w:p w14:paraId="648D8042" w14:textId="77777777" w:rsidR="005C4A72" w:rsidRDefault="005C4A72" w:rsidP="00C13B2F">
            <w:pPr>
              <w:rPr>
                <w:noProof/>
                <w:sz w:val="24"/>
              </w:rPr>
            </w:pPr>
          </w:p>
          <w:p w14:paraId="114DC593" w14:textId="7D1E80C2" w:rsidR="005C4A72" w:rsidRDefault="005C4A72" w:rsidP="00C13B2F">
            <w:pPr>
              <w:rPr>
                <w:noProof/>
                <w:sz w:val="24"/>
              </w:rPr>
            </w:pPr>
          </w:p>
        </w:tc>
      </w:tr>
    </w:tbl>
    <w:p w14:paraId="217973E1" w14:textId="14166BAF" w:rsidR="00F80C09" w:rsidRDefault="00F80C09" w:rsidP="00F80C09">
      <w:pPr>
        <w:rPr>
          <w:noProof/>
          <w:sz w:val="24"/>
        </w:rPr>
      </w:pPr>
      <w:r>
        <w:rPr>
          <w:noProof/>
          <w:lang w:bidi="pl-PL"/>
        </w:rPr>
        <w:lastRenderedPageBreak/>
        <mc:AlternateContent>
          <mc:Choice Requires="wps">
            <w:drawing>
              <wp:inline distT="0" distB="0" distL="0" distR="0" wp14:anchorId="336AA765" wp14:editId="1DA49B78">
                <wp:extent cx="4885055" cy="795528"/>
                <wp:effectExtent l="0" t="0" r="0" b="5080"/>
                <wp:docPr id="1" name="Pole tekstowe 1" descr="Tytuł dokument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055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5DC0" w14:textId="151133EA" w:rsidR="00F80C09" w:rsidRDefault="0069693D" w:rsidP="00F80C09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-190629123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C6288F">
                                  <w:t>Report COVID-19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AA765" id="Pole tekstowe 1" o:spid="_x0000_s1031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" filled="f" stroked="f">
                <v:textbox>
                  <w:txbxContent>
                    <w:p w14:paraId="48925DC0" w14:textId="151133EA" w:rsidR="00F80C09" w:rsidRDefault="0069693D" w:rsidP="00F80C09">
                      <w:pPr>
                        <w:pStyle w:val="Tytu"/>
                      </w:pPr>
                      <w:sdt>
                        <w:sdtPr>
                          <w:alias w:val="Tytuł dokumentu:"/>
                          <w:tag w:val="Tytuł dokumentu"/>
                          <w:id w:val="-190629123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C6288F">
                            <w:t>Report COVID-19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253F3C2C" w14:textId="77777777" w:rsidR="00686C18" w:rsidRPr="007B2493" w:rsidRDefault="00686C18" w:rsidP="00686C18">
      <w:pPr>
        <w:pStyle w:val="Podtytu"/>
        <w:rPr>
          <w:sz w:val="36"/>
          <w:szCs w:val="32"/>
          <w:lang w:val="en-US"/>
        </w:rPr>
      </w:pPr>
      <w:r w:rsidRPr="007B2493">
        <w:rPr>
          <w:noProof/>
          <w:sz w:val="32"/>
          <w:szCs w:val="32"/>
          <w:lang w:val="en-US"/>
        </w:rPr>
        <w:t xml:space="preserve">  </w:t>
      </w:r>
      <w:bookmarkStart w:id="30" w:name="Kraj_przypadki_1"/>
      <w:bookmarkStart w:id="31" w:name="_Hlk72428280"/>
      <w:proofErr w:type="spellStart"/>
      <w:r w:rsidRPr="007B2493">
        <w:rPr>
          <w:sz w:val="36"/>
          <w:szCs w:val="32"/>
          <w:lang w:val="en-US"/>
        </w:rPr>
        <w:t>Kraj</w:t>
      </w:r>
      <w:proofErr w:type="spellEnd"/>
      <w:r w:rsidRPr="007B2493">
        <w:rPr>
          <w:sz w:val="36"/>
          <w:szCs w:val="32"/>
          <w:lang w:val="en-US"/>
        </w:rPr>
        <w:t xml:space="preserve"> </w:t>
      </w:r>
      <w:bookmarkEnd w:id="30"/>
    </w:p>
    <w:p w14:paraId="3C27BF38" w14:textId="75C9B377" w:rsidR="00686C18" w:rsidRPr="00331B5F" w:rsidRDefault="00686C18" w:rsidP="00686C18">
      <w:pPr>
        <w:pStyle w:val="Podtytu"/>
        <w:rPr>
          <w:noProof/>
          <w:sz w:val="24"/>
          <w:lang w:val="en-US"/>
        </w:rPr>
      </w:pPr>
      <w:r w:rsidRPr="00331B5F">
        <w:rPr>
          <w:lang w:val="en-US"/>
        </w:rPr>
        <w:t xml:space="preserve">  </w:t>
      </w:r>
      <w:r w:rsidR="00331B5F" w:rsidRPr="00331B5F">
        <w:rPr>
          <w:lang w:val="en-US"/>
        </w:rPr>
        <w:t xml:space="preserve">Confirmed cases </w:t>
      </w:r>
    </w:p>
    <w:p w14:paraId="016DECFD" w14:textId="77777777" w:rsidR="005C4A72" w:rsidRPr="00331B5F" w:rsidRDefault="005C4A72" w:rsidP="005C4A72">
      <w:pPr>
        <w:rPr>
          <w:lang w:val="en-US"/>
        </w:rPr>
      </w:pPr>
    </w:p>
    <w:p w14:paraId="639BF032" w14:textId="537155DA" w:rsidR="005C4A72" w:rsidRPr="003E26D3" w:rsidRDefault="00331B5F" w:rsidP="005C4A72">
      <w:bookmarkStart w:id="32" w:name="Przypadki_kraj"/>
      <w:r w:rsidRPr="00331B5F">
        <w:rPr>
          <w:lang w:val="en-US"/>
        </w:rPr>
        <w:t>The current</w:t>
      </w:r>
      <w:r w:rsidR="000465B6">
        <w:rPr>
          <w:lang w:val="en-US"/>
        </w:rPr>
        <w:t xml:space="preserve"> total</w:t>
      </w:r>
      <w:r w:rsidRPr="00331B5F">
        <w:rPr>
          <w:lang w:val="en-US"/>
        </w:rPr>
        <w:t xml:space="preserve"> num</w:t>
      </w:r>
      <w:r>
        <w:rPr>
          <w:lang w:val="en-US"/>
        </w:rPr>
        <w:t>b</w:t>
      </w:r>
      <w:r w:rsidRPr="00331B5F">
        <w:rPr>
          <w:lang w:val="en-US"/>
        </w:rPr>
        <w:t>er of</w:t>
      </w:r>
      <w:r>
        <w:rPr>
          <w:lang w:val="en-US"/>
        </w:rPr>
        <w:t xml:space="preserve"> all</w:t>
      </w:r>
      <w:r w:rsidRPr="00331B5F">
        <w:rPr>
          <w:lang w:val="en-US"/>
        </w:rPr>
        <w:t xml:space="preserve"> cases is </w:t>
      </w:r>
      <w:proofErr w:type="spellStart"/>
      <w:r w:rsidR="005C4A72" w:rsidRPr="00DC7D26">
        <w:rPr>
          <w:b/>
          <w:bCs/>
          <w:lang w:val="en-US"/>
        </w:rPr>
        <w:t>Liczba_przypadkow</w:t>
      </w:r>
      <w:bookmarkEnd w:id="32"/>
      <w:proofErr w:type="spellEnd"/>
      <w:r w:rsidR="005C4A72" w:rsidRPr="00331B5F">
        <w:rPr>
          <w:lang w:val="en-US"/>
        </w:rPr>
        <w:t xml:space="preserve">. </w:t>
      </w:r>
      <w:r w:rsidRPr="00331B5F">
        <w:rPr>
          <w:lang w:val="en-US"/>
        </w:rPr>
        <w:t>It is the</w:t>
      </w:r>
      <w:r w:rsidR="005C4A72" w:rsidRPr="00331B5F">
        <w:rPr>
          <w:lang w:val="en-US"/>
        </w:rPr>
        <w:t xml:space="preserve"> </w:t>
      </w:r>
      <w:bookmarkStart w:id="33" w:name="Miejsce_przypadki_kraj"/>
      <w:r w:rsidR="005C4A72" w:rsidRPr="00DC7D26">
        <w:rPr>
          <w:b/>
          <w:bCs/>
          <w:lang w:val="en-US"/>
        </w:rPr>
        <w:t>xxx</w:t>
      </w:r>
      <w:bookmarkEnd w:id="33"/>
      <w:r w:rsidR="005C4A72" w:rsidRPr="00331B5F">
        <w:rPr>
          <w:lang w:val="en-US"/>
        </w:rPr>
        <w:t xml:space="preserve">. </w:t>
      </w:r>
      <w:r w:rsidRPr="00331B5F">
        <w:rPr>
          <w:lang w:val="en-US"/>
        </w:rPr>
        <w:t>place in the world</w:t>
      </w:r>
      <w:r w:rsidR="005C4A72" w:rsidRPr="00331B5F">
        <w:rPr>
          <w:lang w:val="en-US"/>
        </w:rPr>
        <w:t xml:space="preserve">. </w:t>
      </w:r>
      <w:bookmarkStart w:id="34" w:name="Data_przypadki_kraj"/>
      <w:proofErr w:type="spellStart"/>
      <w:r>
        <w:t>Number</w:t>
      </w:r>
      <w:proofErr w:type="spellEnd"/>
      <w:r>
        <w:t xml:space="preserve"> of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on </w:t>
      </w:r>
      <w:r w:rsidR="005C4A72" w:rsidRPr="00DC7D26">
        <w:rPr>
          <w:b/>
          <w:bCs/>
        </w:rPr>
        <w:t>data</w:t>
      </w:r>
      <w:bookmarkEnd w:id="34"/>
      <w:r w:rsidR="005C4A72">
        <w:t xml:space="preserve"> </w:t>
      </w:r>
      <w:proofErr w:type="spellStart"/>
      <w:r>
        <w:t>is</w:t>
      </w:r>
      <w:proofErr w:type="spellEnd"/>
      <w:r w:rsidR="005C4A72">
        <w:t xml:space="preserve"> </w:t>
      </w:r>
      <w:bookmarkStart w:id="35" w:name="Przypadki_nowe_kraj"/>
      <w:proofErr w:type="spellStart"/>
      <w:r w:rsidR="005C4A72" w:rsidRPr="00DC7D26">
        <w:rPr>
          <w:b/>
          <w:bCs/>
        </w:rPr>
        <w:t>liczba_nowych</w:t>
      </w:r>
      <w:bookmarkEnd w:id="35"/>
      <w:proofErr w:type="spellEnd"/>
      <w:r w:rsidR="005C4A72">
        <w:t xml:space="preserve">. </w:t>
      </w:r>
    </w:p>
    <w:bookmarkEnd w:id="31"/>
    <w:p w14:paraId="705A889A" w14:textId="77777777" w:rsidR="005C4A72" w:rsidRDefault="005C4A72" w:rsidP="005C4A72">
      <w:pPr>
        <w:pStyle w:val="Nagwek2"/>
      </w:pPr>
    </w:p>
    <w:p w14:paraId="74DA5870" w14:textId="77777777" w:rsidR="00062F24" w:rsidRDefault="00062F24" w:rsidP="00062F24">
      <w:pPr>
        <w:pStyle w:val="Nagwek2"/>
      </w:pPr>
    </w:p>
    <w:p w14:paraId="777FC2D6" w14:textId="77777777" w:rsidR="00062F24" w:rsidRDefault="00062F24" w:rsidP="00062F24">
      <w:pPr>
        <w:jc w:val="center"/>
      </w:pPr>
      <w:bookmarkStart w:id="36" w:name="Wykres_przypadki_liniowy"/>
      <w:r w:rsidRPr="00DA7924">
        <w:rPr>
          <w:noProof/>
        </w:rPr>
        <w:drawing>
          <wp:inline distT="0" distB="0" distL="0" distR="0" wp14:anchorId="0BD0F4FF" wp14:editId="6A538F29">
            <wp:extent cx="4800600" cy="2603886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83" cy="26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14:paraId="791CDA2C" w14:textId="0F51D365" w:rsidR="00686C18" w:rsidRDefault="00062F24" w:rsidP="0090494F">
      <w:pPr>
        <w:jc w:val="center"/>
        <w:rPr>
          <w:noProof/>
          <w:sz w:val="24"/>
        </w:rPr>
      </w:pPr>
      <w:bookmarkStart w:id="37" w:name="Wykres_przypadki_kolumnowy"/>
      <w:r w:rsidRPr="00DA7924">
        <w:rPr>
          <w:noProof/>
        </w:rPr>
        <w:drawing>
          <wp:inline distT="0" distB="0" distL="0" distR="0" wp14:anchorId="22A7FE66" wp14:editId="21D7551D">
            <wp:extent cx="4870131" cy="2641600"/>
            <wp:effectExtent l="0" t="0" r="6985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85" cy="26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14:paraId="51277154" w14:textId="77777777" w:rsidR="0090494F" w:rsidRPr="00686C18" w:rsidRDefault="0090494F" w:rsidP="0090494F">
      <w:pPr>
        <w:rPr>
          <w:noProof/>
          <w:vanish/>
          <w:sz w:val="24"/>
          <w:specVanish/>
        </w:rPr>
      </w:pPr>
    </w:p>
    <w:p w14:paraId="1E449173" w14:textId="695D6FD7" w:rsidR="00686C18" w:rsidRPr="0090494F" w:rsidRDefault="00686C18" w:rsidP="00686C18">
      <w:pPr>
        <w:rPr>
          <w:noProof/>
          <w:sz w:val="24"/>
          <w:lang w:val="en-US"/>
        </w:rPr>
      </w:pPr>
      <w:r w:rsidRPr="0090494F">
        <w:rPr>
          <w:noProof/>
          <w:sz w:val="24"/>
          <w:lang w:val="en-US"/>
        </w:rPr>
        <w:t xml:space="preserve"> </w:t>
      </w:r>
      <w:r>
        <w:rPr>
          <w:noProof/>
          <w:lang w:bidi="pl-PL"/>
        </w:rPr>
        <mc:AlternateContent>
          <mc:Choice Requires="wps">
            <w:drawing>
              <wp:inline distT="0" distB="0" distL="0" distR="0" wp14:anchorId="2D9BCA77" wp14:editId="4CB30E85">
                <wp:extent cx="4885055" cy="795528"/>
                <wp:effectExtent l="0" t="0" r="0" b="5080"/>
                <wp:docPr id="11" name="Pole tekstowe 11" descr="Tytuł dokument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055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D5AF8" w14:textId="5EB0AF16" w:rsidR="00686C18" w:rsidRDefault="0069693D" w:rsidP="00686C18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-13751586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C6288F">
                                  <w:t>Report COVID-19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9BCA77" id="Pole tekstowe 11" o:spid="_x0000_s1032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" filled="f" stroked="f">
                <v:textbox>
                  <w:txbxContent>
                    <w:p w14:paraId="6ABD5AF8" w14:textId="5EB0AF16" w:rsidR="00686C18" w:rsidRDefault="0069693D" w:rsidP="00686C18">
                      <w:pPr>
                        <w:pStyle w:val="Tytu"/>
                      </w:pPr>
                      <w:sdt>
                        <w:sdtPr>
                          <w:alias w:val="Tytuł dokumentu:"/>
                          <w:tag w:val="Tytuł dokumentu"/>
                          <w:id w:val="-13751586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C6288F">
                            <w:t>Report COVID-19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31F37D14" w14:textId="6C5C166A" w:rsidR="00686C18" w:rsidRPr="007B2493" w:rsidRDefault="00686C18" w:rsidP="00686C18">
      <w:pPr>
        <w:pStyle w:val="Podtytu"/>
        <w:rPr>
          <w:lang w:val="en-US"/>
        </w:rPr>
      </w:pPr>
      <w:bookmarkStart w:id="38" w:name="Kraj_zgony_1"/>
      <w:r w:rsidRPr="007B2493">
        <w:rPr>
          <w:lang w:val="en-US"/>
        </w:rPr>
        <w:t xml:space="preserve"> </w:t>
      </w:r>
      <w:proofErr w:type="spellStart"/>
      <w:r w:rsidRPr="007B2493">
        <w:rPr>
          <w:sz w:val="36"/>
          <w:szCs w:val="32"/>
          <w:lang w:val="en-US"/>
        </w:rPr>
        <w:t>Kraj</w:t>
      </w:r>
      <w:bookmarkEnd w:id="38"/>
      <w:proofErr w:type="spellEnd"/>
    </w:p>
    <w:p w14:paraId="4098846A" w14:textId="03422374" w:rsidR="00686C18" w:rsidRPr="000465B6" w:rsidRDefault="00686C18" w:rsidP="00686C18">
      <w:pPr>
        <w:pStyle w:val="Podtytu"/>
        <w:rPr>
          <w:lang w:val="en-US"/>
        </w:rPr>
      </w:pPr>
      <w:r w:rsidRPr="000465B6">
        <w:rPr>
          <w:lang w:val="en-US"/>
        </w:rPr>
        <w:t xml:space="preserve"> </w:t>
      </w:r>
      <w:r w:rsidR="00331B5F" w:rsidRPr="000465B6">
        <w:rPr>
          <w:lang w:val="en-US"/>
        </w:rPr>
        <w:t>Deaths</w:t>
      </w:r>
    </w:p>
    <w:p w14:paraId="6165F3A6" w14:textId="77777777" w:rsidR="005C4A72" w:rsidRPr="000465B6" w:rsidRDefault="005C4A72" w:rsidP="005C4A72">
      <w:pPr>
        <w:rPr>
          <w:lang w:val="en-US"/>
        </w:rPr>
      </w:pPr>
    </w:p>
    <w:p w14:paraId="75B708AE" w14:textId="043BB697" w:rsidR="005C4A72" w:rsidRPr="000465B6" w:rsidRDefault="00331B5F" w:rsidP="005C4A72">
      <w:pPr>
        <w:rPr>
          <w:lang w:val="en-US"/>
        </w:rPr>
      </w:pPr>
      <w:bookmarkStart w:id="39" w:name="Zgony_kraj"/>
      <w:r w:rsidRPr="00331B5F">
        <w:rPr>
          <w:lang w:val="en-US"/>
        </w:rPr>
        <w:t>The current num</w:t>
      </w:r>
      <w:r>
        <w:rPr>
          <w:lang w:val="en-US"/>
        </w:rPr>
        <w:t>b</w:t>
      </w:r>
      <w:r w:rsidRPr="00331B5F">
        <w:rPr>
          <w:lang w:val="en-US"/>
        </w:rPr>
        <w:t>er of</w:t>
      </w:r>
      <w:r>
        <w:rPr>
          <w:lang w:val="en-US"/>
        </w:rPr>
        <w:t xml:space="preserve"> all</w:t>
      </w:r>
      <w:r w:rsidRPr="00331B5F">
        <w:rPr>
          <w:lang w:val="en-US"/>
        </w:rPr>
        <w:t xml:space="preserve"> </w:t>
      </w:r>
      <w:r w:rsidR="000465B6">
        <w:rPr>
          <w:lang w:val="en-US"/>
        </w:rPr>
        <w:t>deaths</w:t>
      </w:r>
      <w:r w:rsidRPr="00331B5F">
        <w:rPr>
          <w:lang w:val="en-US"/>
        </w:rPr>
        <w:t xml:space="preserve"> is </w:t>
      </w:r>
      <w:proofErr w:type="spellStart"/>
      <w:r w:rsidR="005C4A72" w:rsidRPr="00DC7D26">
        <w:rPr>
          <w:b/>
          <w:bCs/>
          <w:lang w:val="en-US"/>
        </w:rPr>
        <w:t>Liczba_zgonów</w:t>
      </w:r>
      <w:bookmarkEnd w:id="39"/>
      <w:proofErr w:type="spellEnd"/>
      <w:r w:rsidR="005C4A72" w:rsidRPr="000465B6">
        <w:rPr>
          <w:lang w:val="en-US"/>
        </w:rPr>
        <w:t xml:space="preserve">. </w:t>
      </w:r>
      <w:r w:rsidR="000465B6" w:rsidRPr="000465B6">
        <w:rPr>
          <w:lang w:val="en-US"/>
        </w:rPr>
        <w:t>It is the</w:t>
      </w:r>
      <w:r w:rsidR="005C4A72" w:rsidRPr="000465B6">
        <w:rPr>
          <w:lang w:val="en-US"/>
        </w:rPr>
        <w:t xml:space="preserve"> </w:t>
      </w:r>
      <w:bookmarkStart w:id="40" w:name="Miejsce_zgony_kraj"/>
      <w:r w:rsidR="005C4A72" w:rsidRPr="00DC7D26">
        <w:rPr>
          <w:b/>
          <w:bCs/>
          <w:lang w:val="en-US"/>
        </w:rPr>
        <w:t>xxx</w:t>
      </w:r>
      <w:bookmarkEnd w:id="40"/>
      <w:r w:rsidR="005C4A72" w:rsidRPr="000465B6">
        <w:rPr>
          <w:lang w:val="en-US"/>
        </w:rPr>
        <w:t xml:space="preserve">. </w:t>
      </w:r>
      <w:r w:rsidR="000465B6" w:rsidRPr="000465B6">
        <w:rPr>
          <w:lang w:val="en-US"/>
        </w:rPr>
        <w:t>place in the world</w:t>
      </w:r>
      <w:r w:rsidR="005C4A72" w:rsidRPr="000465B6">
        <w:rPr>
          <w:lang w:val="en-US"/>
        </w:rPr>
        <w:t xml:space="preserve">. </w:t>
      </w:r>
      <w:r w:rsidR="000465B6" w:rsidRPr="000465B6">
        <w:rPr>
          <w:lang w:val="en-US"/>
        </w:rPr>
        <w:t>The number of new deaths on</w:t>
      </w:r>
      <w:r w:rsidR="005C4A72" w:rsidRPr="000465B6">
        <w:rPr>
          <w:lang w:val="en-US"/>
        </w:rPr>
        <w:t xml:space="preserve"> </w:t>
      </w:r>
      <w:bookmarkStart w:id="41" w:name="Data_zgony_kraj"/>
      <w:r w:rsidR="005C4A72" w:rsidRPr="000465B6">
        <w:rPr>
          <w:lang w:val="en-US"/>
        </w:rPr>
        <w:t xml:space="preserve">data </w:t>
      </w:r>
      <w:bookmarkEnd w:id="41"/>
      <w:r w:rsidR="000465B6">
        <w:rPr>
          <w:lang w:val="en-US"/>
        </w:rPr>
        <w:t xml:space="preserve">is </w:t>
      </w:r>
      <w:r w:rsidR="005C4A72" w:rsidRPr="000465B6">
        <w:rPr>
          <w:lang w:val="en-US"/>
        </w:rPr>
        <w:t xml:space="preserve"> </w:t>
      </w:r>
      <w:bookmarkStart w:id="42" w:name="Zgony_nowe_kraj"/>
      <w:proofErr w:type="spellStart"/>
      <w:r w:rsidR="005C4A72" w:rsidRPr="00DC7D26">
        <w:rPr>
          <w:b/>
          <w:bCs/>
          <w:lang w:val="en-US"/>
        </w:rPr>
        <w:t>liczba_nowych</w:t>
      </w:r>
      <w:bookmarkEnd w:id="42"/>
      <w:proofErr w:type="spellEnd"/>
      <w:r w:rsidR="005C4A72" w:rsidRPr="000465B6">
        <w:rPr>
          <w:lang w:val="en-US"/>
        </w:rPr>
        <w:t xml:space="preserve">. </w:t>
      </w:r>
      <w:r w:rsidR="000465B6" w:rsidRPr="000465B6">
        <w:rPr>
          <w:lang w:val="en-US"/>
        </w:rPr>
        <w:t>Death rate of deaths caused by</w:t>
      </w:r>
      <w:r w:rsidR="005C4A72" w:rsidRPr="000465B6">
        <w:rPr>
          <w:lang w:val="en-US"/>
        </w:rPr>
        <w:t xml:space="preserve"> SARS COV 2 </w:t>
      </w:r>
      <w:r w:rsidR="000465B6">
        <w:rPr>
          <w:lang w:val="en-US"/>
        </w:rPr>
        <w:t>is</w:t>
      </w:r>
      <w:r w:rsidR="005C4A72" w:rsidRPr="000465B6">
        <w:rPr>
          <w:lang w:val="en-US"/>
        </w:rPr>
        <w:t xml:space="preserve"> </w:t>
      </w:r>
      <w:bookmarkStart w:id="43" w:name="W_zgony_kraj"/>
      <w:r w:rsidR="005C4A72" w:rsidRPr="00DC7D26">
        <w:rPr>
          <w:b/>
          <w:bCs/>
          <w:lang w:val="en-US"/>
        </w:rPr>
        <w:t>xxx</w:t>
      </w:r>
      <w:bookmarkEnd w:id="43"/>
      <w:r w:rsidR="005C4A72" w:rsidRPr="000465B6">
        <w:rPr>
          <w:lang w:val="en-US"/>
        </w:rPr>
        <w:t>.</w:t>
      </w:r>
    </w:p>
    <w:p w14:paraId="09D50336" w14:textId="77777777" w:rsidR="005C4A72" w:rsidRPr="000465B6" w:rsidRDefault="005C4A72" w:rsidP="005C4A72">
      <w:pPr>
        <w:pStyle w:val="Nagwek2"/>
        <w:rPr>
          <w:lang w:val="en-US"/>
        </w:rPr>
      </w:pPr>
    </w:p>
    <w:p w14:paraId="6BB5713B" w14:textId="77777777" w:rsidR="00062F24" w:rsidRPr="0090494F" w:rsidRDefault="00062F24" w:rsidP="00062F24">
      <w:pPr>
        <w:pStyle w:val="Nagwek2"/>
        <w:rPr>
          <w:lang w:val="en-US"/>
        </w:rPr>
      </w:pPr>
    </w:p>
    <w:p w14:paraId="2AC5E05E" w14:textId="77777777" w:rsidR="00062F24" w:rsidRDefault="00062F24" w:rsidP="00062F24">
      <w:pPr>
        <w:jc w:val="center"/>
      </w:pPr>
      <w:bookmarkStart w:id="44" w:name="Wykres_smierci_liniowy"/>
      <w:r w:rsidRPr="00DA7924">
        <w:rPr>
          <w:noProof/>
        </w:rPr>
        <w:drawing>
          <wp:inline distT="0" distB="0" distL="0" distR="0" wp14:anchorId="3BF693D4" wp14:editId="7D920301">
            <wp:extent cx="4800600" cy="2603886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83" cy="26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 w14:paraId="708BBF5F" w14:textId="77777777" w:rsidR="0090494F" w:rsidRDefault="00062F24" w:rsidP="0090494F">
      <w:pPr>
        <w:jc w:val="center"/>
        <w:rPr>
          <w:noProof/>
          <w:sz w:val="24"/>
        </w:rPr>
      </w:pPr>
      <w:bookmarkStart w:id="45" w:name="Wykres_smierci_kolumnowy"/>
      <w:r w:rsidRPr="00DA7924">
        <w:rPr>
          <w:noProof/>
        </w:rPr>
        <w:drawing>
          <wp:inline distT="0" distB="0" distL="0" distR="0" wp14:anchorId="658A3925" wp14:editId="02BF1CFB">
            <wp:extent cx="4870131" cy="2641600"/>
            <wp:effectExtent l="0" t="0" r="6985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85" cy="26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p w14:paraId="49B40DEB" w14:textId="6B13C57A" w:rsidR="00941DEB" w:rsidRDefault="00941DEB" w:rsidP="0090494F">
      <w:pPr>
        <w:rPr>
          <w:noProof/>
          <w:sz w:val="24"/>
        </w:rPr>
      </w:pPr>
      <w:r>
        <w:rPr>
          <w:noProof/>
          <w:lang w:bidi="pl-PL"/>
        </w:rPr>
        <w:lastRenderedPageBreak/>
        <mc:AlternateContent>
          <mc:Choice Requires="wps">
            <w:drawing>
              <wp:inline distT="0" distB="0" distL="0" distR="0" wp14:anchorId="0048AB3B" wp14:editId="7EDDA3FD">
                <wp:extent cx="4885055" cy="795528"/>
                <wp:effectExtent l="0" t="0" r="0" b="5080"/>
                <wp:docPr id="21" name="Pole tekstowe 21" descr="Tytuł dokument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055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62C5C" w14:textId="318B6882" w:rsidR="00941DEB" w:rsidRDefault="0069693D" w:rsidP="00941DEB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37843902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C6288F">
                                  <w:t>Report COVID-19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8AB3B" id="Pole tekstowe 21" o:spid="_x0000_s1033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" filled="f" stroked="f">
                <v:textbox>
                  <w:txbxContent>
                    <w:p w14:paraId="41662C5C" w14:textId="318B6882" w:rsidR="00941DEB" w:rsidRDefault="0069693D" w:rsidP="00941DEB">
                      <w:pPr>
                        <w:pStyle w:val="Tytu"/>
                      </w:pPr>
                      <w:sdt>
                        <w:sdtPr>
                          <w:alias w:val="Tytuł dokumentu:"/>
                          <w:tag w:val="Tytuł dokumentu"/>
                          <w:id w:val="37843902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C6288F">
                            <w:t>Report COVID-19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1B86CC03" w14:textId="77777777" w:rsidR="00941DEB" w:rsidRPr="007B2493" w:rsidRDefault="00941DEB" w:rsidP="00941DEB">
      <w:pPr>
        <w:pStyle w:val="Podtytu"/>
        <w:rPr>
          <w:lang w:val="en-US"/>
        </w:rPr>
      </w:pPr>
      <w:r w:rsidRPr="007B2493">
        <w:rPr>
          <w:lang w:val="en-US"/>
        </w:rPr>
        <w:t xml:space="preserve">  </w:t>
      </w:r>
      <w:bookmarkStart w:id="46" w:name="Kraj_wyzdrowienia_1"/>
      <w:proofErr w:type="spellStart"/>
      <w:r w:rsidRPr="007B2493">
        <w:rPr>
          <w:sz w:val="36"/>
          <w:szCs w:val="32"/>
          <w:lang w:val="en-US"/>
        </w:rPr>
        <w:t>Kraj</w:t>
      </w:r>
      <w:proofErr w:type="spellEnd"/>
      <w:r w:rsidRPr="007B2493">
        <w:rPr>
          <w:sz w:val="36"/>
          <w:szCs w:val="32"/>
          <w:lang w:val="en-US"/>
        </w:rPr>
        <w:t xml:space="preserve"> </w:t>
      </w:r>
      <w:bookmarkEnd w:id="46"/>
    </w:p>
    <w:p w14:paraId="1D4D4830" w14:textId="76D93F3A" w:rsidR="00941DEB" w:rsidRPr="000465B6" w:rsidRDefault="00941DEB" w:rsidP="00941DEB">
      <w:pPr>
        <w:pStyle w:val="Podtytu"/>
        <w:rPr>
          <w:lang w:val="en-US"/>
        </w:rPr>
      </w:pPr>
      <w:r w:rsidRPr="000465B6">
        <w:rPr>
          <w:lang w:val="en-US"/>
        </w:rPr>
        <w:t xml:space="preserve">  </w:t>
      </w:r>
      <w:r w:rsidR="000465B6" w:rsidRPr="000465B6">
        <w:rPr>
          <w:lang w:val="en-US"/>
        </w:rPr>
        <w:t>Recovered</w:t>
      </w:r>
    </w:p>
    <w:p w14:paraId="46B231A8" w14:textId="77777777" w:rsidR="005C4A72" w:rsidRPr="000465B6" w:rsidRDefault="005C4A72" w:rsidP="005C4A72">
      <w:pPr>
        <w:rPr>
          <w:lang w:val="en-US"/>
        </w:rPr>
      </w:pPr>
    </w:p>
    <w:p w14:paraId="6B59E09A" w14:textId="01D87269" w:rsidR="005C4A72" w:rsidRPr="00DC7D26" w:rsidRDefault="000465B6" w:rsidP="005C4A72">
      <w:pPr>
        <w:rPr>
          <w:lang w:val="en-US"/>
        </w:rPr>
      </w:pPr>
      <w:r w:rsidRPr="000465B6">
        <w:rPr>
          <w:lang w:val="en-US"/>
        </w:rPr>
        <w:t xml:space="preserve">The current </w:t>
      </w:r>
      <w:r>
        <w:rPr>
          <w:lang w:val="en-US"/>
        </w:rPr>
        <w:t xml:space="preserve">total </w:t>
      </w:r>
      <w:r w:rsidRPr="000465B6">
        <w:rPr>
          <w:lang w:val="en-US"/>
        </w:rPr>
        <w:t>number of recovered cases is</w:t>
      </w:r>
      <w:r w:rsidR="005C4A72" w:rsidRPr="000465B6">
        <w:rPr>
          <w:lang w:val="en-US"/>
        </w:rPr>
        <w:t xml:space="preserve"> </w:t>
      </w:r>
      <w:bookmarkStart w:id="47" w:name="Wyzdrowienia_kraj"/>
      <w:proofErr w:type="spellStart"/>
      <w:r w:rsidR="005C4A72" w:rsidRPr="00DC7D26">
        <w:rPr>
          <w:b/>
          <w:bCs/>
          <w:lang w:val="en-US"/>
        </w:rPr>
        <w:t>Liczba_wyzdrowień</w:t>
      </w:r>
      <w:bookmarkEnd w:id="47"/>
      <w:proofErr w:type="spellEnd"/>
      <w:r w:rsidR="005C4A72" w:rsidRPr="000465B6">
        <w:rPr>
          <w:lang w:val="en-US"/>
        </w:rPr>
        <w:t xml:space="preserve">. </w:t>
      </w:r>
      <w:r w:rsidRPr="000465B6">
        <w:rPr>
          <w:lang w:val="en-US"/>
        </w:rPr>
        <w:t>It is the</w:t>
      </w:r>
      <w:r w:rsidR="005C4A72" w:rsidRPr="000465B6">
        <w:rPr>
          <w:lang w:val="en-US"/>
        </w:rPr>
        <w:t xml:space="preserve"> </w:t>
      </w:r>
      <w:bookmarkStart w:id="48" w:name="Miejsce_wyzdrowienia_kraj"/>
      <w:r w:rsidR="005C4A72" w:rsidRPr="00DC7D26">
        <w:rPr>
          <w:b/>
          <w:bCs/>
          <w:lang w:val="en-US"/>
        </w:rPr>
        <w:t>xxx</w:t>
      </w:r>
      <w:bookmarkEnd w:id="48"/>
      <w:r w:rsidR="005C4A72" w:rsidRPr="000465B6">
        <w:rPr>
          <w:lang w:val="en-US"/>
        </w:rPr>
        <w:t xml:space="preserve">. </w:t>
      </w:r>
      <w:r w:rsidRPr="000465B6">
        <w:rPr>
          <w:lang w:val="en-US"/>
        </w:rPr>
        <w:t>place in the world</w:t>
      </w:r>
      <w:r w:rsidR="005C4A72" w:rsidRPr="000465B6">
        <w:rPr>
          <w:lang w:val="en-US"/>
        </w:rPr>
        <w:t xml:space="preserve">. </w:t>
      </w:r>
      <w:r w:rsidRPr="000465B6">
        <w:rPr>
          <w:lang w:val="en-US"/>
        </w:rPr>
        <w:t>The number of new cases on</w:t>
      </w:r>
      <w:r w:rsidR="005C4A72" w:rsidRPr="000465B6">
        <w:rPr>
          <w:lang w:val="en-US"/>
        </w:rPr>
        <w:t xml:space="preserve"> </w:t>
      </w:r>
      <w:bookmarkStart w:id="49" w:name="Data_wyzdrowienia_kraj"/>
      <w:r w:rsidR="005C4A72" w:rsidRPr="000465B6">
        <w:rPr>
          <w:lang w:val="en-US"/>
        </w:rPr>
        <w:t xml:space="preserve">data </w:t>
      </w:r>
      <w:bookmarkEnd w:id="49"/>
      <w:r>
        <w:rPr>
          <w:lang w:val="en-US"/>
        </w:rPr>
        <w:t>is</w:t>
      </w:r>
      <w:r w:rsidR="005C4A72" w:rsidRPr="000465B6">
        <w:rPr>
          <w:lang w:val="en-US"/>
        </w:rPr>
        <w:t xml:space="preserve"> </w:t>
      </w:r>
      <w:bookmarkStart w:id="50" w:name="Wyzdrowienia_nowe_kraj"/>
      <w:proofErr w:type="spellStart"/>
      <w:r w:rsidR="005C4A72" w:rsidRPr="00DC7D26">
        <w:rPr>
          <w:b/>
          <w:bCs/>
          <w:lang w:val="en-US"/>
        </w:rPr>
        <w:t>liczba_nowych</w:t>
      </w:r>
      <w:bookmarkEnd w:id="50"/>
      <w:proofErr w:type="spellEnd"/>
      <w:r w:rsidR="005C4A72" w:rsidRPr="000465B6">
        <w:rPr>
          <w:lang w:val="en-US"/>
        </w:rPr>
        <w:t xml:space="preserve">. </w:t>
      </w:r>
      <w:r w:rsidRPr="00DC7D26">
        <w:rPr>
          <w:lang w:val="en-US"/>
        </w:rPr>
        <w:t xml:space="preserve">Recovered rate of </w:t>
      </w:r>
      <w:r w:rsidR="005C4A72" w:rsidRPr="00DC7D26">
        <w:rPr>
          <w:lang w:val="en-US"/>
        </w:rPr>
        <w:t xml:space="preserve">COVID - 19 </w:t>
      </w:r>
      <w:r w:rsidRPr="00DC7D26">
        <w:rPr>
          <w:lang w:val="en-US"/>
        </w:rPr>
        <w:t>is</w:t>
      </w:r>
      <w:r w:rsidR="005C4A72" w:rsidRPr="00DC7D26">
        <w:rPr>
          <w:lang w:val="en-US"/>
        </w:rPr>
        <w:t xml:space="preserve"> </w:t>
      </w:r>
      <w:bookmarkStart w:id="51" w:name="W_wyzdrowienia_kraj"/>
      <w:r w:rsidR="005C4A72" w:rsidRPr="00DC7D26">
        <w:rPr>
          <w:b/>
          <w:bCs/>
          <w:lang w:val="en-US"/>
        </w:rPr>
        <w:t>xxx</w:t>
      </w:r>
      <w:bookmarkEnd w:id="51"/>
      <w:r w:rsidR="005C4A72" w:rsidRPr="00DC7D26">
        <w:rPr>
          <w:lang w:val="en-US"/>
        </w:rPr>
        <w:t>.</w:t>
      </w:r>
    </w:p>
    <w:p w14:paraId="34452FF1" w14:textId="77777777" w:rsidR="00062F24" w:rsidRDefault="00062F24" w:rsidP="00062F24">
      <w:pPr>
        <w:jc w:val="center"/>
      </w:pPr>
      <w:bookmarkStart w:id="52" w:name="Wykres_wyzdrowienia_liniowy"/>
      <w:r w:rsidRPr="00DA7924">
        <w:rPr>
          <w:noProof/>
        </w:rPr>
        <w:drawing>
          <wp:inline distT="0" distB="0" distL="0" distR="0" wp14:anchorId="6C6134DB" wp14:editId="6835A68C">
            <wp:extent cx="4800600" cy="2603886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83" cy="26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2"/>
    </w:p>
    <w:p w14:paraId="7ECB86A6" w14:textId="77777777" w:rsidR="0090494F" w:rsidRDefault="00062F24" w:rsidP="0090494F">
      <w:pPr>
        <w:jc w:val="center"/>
        <w:rPr>
          <w:noProof/>
          <w:sz w:val="24"/>
        </w:rPr>
      </w:pPr>
      <w:bookmarkStart w:id="53" w:name="Wykres_wyzdrowienia_kolumnowy"/>
      <w:r w:rsidRPr="00DA7924">
        <w:rPr>
          <w:noProof/>
        </w:rPr>
        <w:drawing>
          <wp:inline distT="0" distB="0" distL="0" distR="0" wp14:anchorId="6D4345C3" wp14:editId="48D8422D">
            <wp:extent cx="4870131" cy="2641600"/>
            <wp:effectExtent l="0" t="0" r="6985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85" cy="26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</w:p>
    <w:p w14:paraId="4BB1E517" w14:textId="365F3D9D" w:rsidR="0016033A" w:rsidRDefault="0016033A" w:rsidP="0090494F">
      <w:pPr>
        <w:rPr>
          <w:noProof/>
          <w:sz w:val="24"/>
        </w:rPr>
      </w:pPr>
      <w:r>
        <w:rPr>
          <w:noProof/>
          <w:lang w:bidi="pl-PL"/>
        </w:rPr>
        <w:lastRenderedPageBreak/>
        <mc:AlternateContent>
          <mc:Choice Requires="wps">
            <w:drawing>
              <wp:inline distT="0" distB="0" distL="0" distR="0" wp14:anchorId="638AFF36" wp14:editId="666D9F3E">
                <wp:extent cx="4885055" cy="795528"/>
                <wp:effectExtent l="0" t="0" r="0" b="5080"/>
                <wp:docPr id="28" name="Pole tekstowe 28" descr="Tytuł dokument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055" cy="79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BD1" w14:textId="2A2DA36E" w:rsidR="0016033A" w:rsidRDefault="0069693D" w:rsidP="0016033A">
                            <w:pPr>
                              <w:pStyle w:val="Tytu"/>
                            </w:pPr>
                            <w:sdt>
                              <w:sdtPr>
                                <w:alias w:val="Tytuł dokumentu:"/>
                                <w:tag w:val="Tytuł dokumentu"/>
                                <w:id w:val="-67673514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C6288F">
                                  <w:t>Report COVID-19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AFF36" id="Pole tekstowe 28" o:spid="_x0000_s1034" type="#_x0000_t202" alt="Tytuł dokumentu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" filled="f" stroked="f">
                <v:textbox>
                  <w:txbxContent>
                    <w:p w14:paraId="473B0BD1" w14:textId="2A2DA36E" w:rsidR="0016033A" w:rsidRDefault="0069693D" w:rsidP="0016033A">
                      <w:pPr>
                        <w:pStyle w:val="Tytu"/>
                      </w:pPr>
                      <w:sdt>
                        <w:sdtPr>
                          <w:alias w:val="Tytuł dokumentu:"/>
                          <w:tag w:val="Tytuł dokumentu"/>
                          <w:id w:val="-67673514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C6288F">
                            <w:t>Report COVID-19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02AE7AF3" w14:textId="77777777" w:rsidR="0016033A" w:rsidRPr="007B2493" w:rsidRDefault="0016033A" w:rsidP="0016033A">
      <w:pPr>
        <w:pStyle w:val="Podtytu"/>
        <w:rPr>
          <w:lang w:val="en-US"/>
        </w:rPr>
      </w:pPr>
      <w:r w:rsidRPr="007B2493">
        <w:rPr>
          <w:lang w:val="en-US"/>
        </w:rPr>
        <w:t xml:space="preserve">  </w:t>
      </w:r>
      <w:bookmarkStart w:id="54" w:name="Kraj_szczepienia_1"/>
      <w:proofErr w:type="spellStart"/>
      <w:r w:rsidRPr="007B2493">
        <w:rPr>
          <w:sz w:val="36"/>
          <w:szCs w:val="32"/>
          <w:lang w:val="en-US"/>
        </w:rPr>
        <w:t>Kraj</w:t>
      </w:r>
      <w:proofErr w:type="spellEnd"/>
      <w:r w:rsidRPr="007B2493">
        <w:rPr>
          <w:sz w:val="36"/>
          <w:szCs w:val="32"/>
          <w:lang w:val="en-US"/>
        </w:rPr>
        <w:t xml:space="preserve"> </w:t>
      </w:r>
      <w:bookmarkEnd w:id="54"/>
    </w:p>
    <w:p w14:paraId="7AAF7CB6" w14:textId="0EC0E2AC" w:rsidR="0016033A" w:rsidRPr="007B2493" w:rsidRDefault="0016033A" w:rsidP="0016033A">
      <w:pPr>
        <w:pStyle w:val="Podtytu"/>
        <w:rPr>
          <w:lang w:val="en-US"/>
        </w:rPr>
      </w:pPr>
      <w:r w:rsidRPr="007B2493">
        <w:rPr>
          <w:lang w:val="en-US"/>
        </w:rPr>
        <w:t xml:space="preserve">  </w:t>
      </w:r>
      <w:r w:rsidR="000465B6" w:rsidRPr="007B2493">
        <w:rPr>
          <w:lang w:val="en-US"/>
        </w:rPr>
        <w:t>Vaccines</w:t>
      </w:r>
    </w:p>
    <w:p w14:paraId="67DE7432" w14:textId="77777777" w:rsidR="005C4A72" w:rsidRPr="007B2493" w:rsidRDefault="005C4A72" w:rsidP="005C4A72">
      <w:pPr>
        <w:rPr>
          <w:lang w:val="en-US"/>
        </w:rPr>
      </w:pPr>
    </w:p>
    <w:p w14:paraId="69E3CF8A" w14:textId="489D30F3" w:rsidR="005C4A72" w:rsidRPr="000465B6" w:rsidRDefault="000465B6" w:rsidP="005C4A72">
      <w:pPr>
        <w:rPr>
          <w:lang w:val="en-US"/>
        </w:rPr>
      </w:pPr>
      <w:r w:rsidRPr="000465B6">
        <w:rPr>
          <w:lang w:val="en-US"/>
        </w:rPr>
        <w:t>The curr</w:t>
      </w:r>
      <w:r w:rsidR="00DC7D26">
        <w:rPr>
          <w:lang w:val="en-US"/>
        </w:rPr>
        <w:t>en</w:t>
      </w:r>
      <w:r w:rsidRPr="000465B6">
        <w:rPr>
          <w:lang w:val="en-US"/>
        </w:rPr>
        <w:t xml:space="preserve">t total number of vaccines on </w:t>
      </w:r>
      <w:r w:rsidR="005C4A72" w:rsidRPr="000465B6">
        <w:rPr>
          <w:lang w:val="en-US"/>
        </w:rPr>
        <w:t xml:space="preserve">COVID - 19 </w:t>
      </w:r>
      <w:r w:rsidRPr="000465B6">
        <w:rPr>
          <w:lang w:val="en-US"/>
        </w:rPr>
        <w:t>is</w:t>
      </w:r>
      <w:r w:rsidR="005C4A72" w:rsidRPr="000465B6">
        <w:rPr>
          <w:lang w:val="en-US"/>
        </w:rPr>
        <w:t xml:space="preserve"> </w:t>
      </w:r>
      <w:bookmarkStart w:id="55" w:name="Szczepienia_calosc_kraj"/>
      <w:proofErr w:type="spellStart"/>
      <w:r w:rsidR="005C4A72" w:rsidRPr="00DC7D26">
        <w:rPr>
          <w:b/>
          <w:bCs/>
          <w:lang w:val="en-US"/>
        </w:rPr>
        <w:t>Liczba_szczepien</w:t>
      </w:r>
      <w:bookmarkEnd w:id="55"/>
      <w:proofErr w:type="spellEnd"/>
      <w:r w:rsidR="005C4A72" w:rsidRPr="000465B6">
        <w:rPr>
          <w:lang w:val="en-US"/>
        </w:rPr>
        <w:t xml:space="preserve">, </w:t>
      </w:r>
      <w:r w:rsidRPr="000465B6">
        <w:rPr>
          <w:lang w:val="en-US"/>
        </w:rPr>
        <w:t>including</w:t>
      </w:r>
      <w:r w:rsidR="005C4A72" w:rsidRPr="000465B6">
        <w:rPr>
          <w:lang w:val="en-US"/>
        </w:rPr>
        <w:t xml:space="preserve"> </w:t>
      </w:r>
      <w:bookmarkStart w:id="56" w:name="Szczepienia_w_pelni_kraj"/>
      <w:proofErr w:type="spellStart"/>
      <w:r w:rsidR="005C4A72" w:rsidRPr="00DC7D26">
        <w:rPr>
          <w:b/>
          <w:bCs/>
          <w:lang w:val="en-US"/>
        </w:rPr>
        <w:t>liczba_calosciowo</w:t>
      </w:r>
      <w:proofErr w:type="spellEnd"/>
      <w:r w:rsidR="005C4A72" w:rsidRPr="000465B6">
        <w:rPr>
          <w:lang w:val="en-US"/>
        </w:rPr>
        <w:t xml:space="preserve"> </w:t>
      </w:r>
      <w:bookmarkEnd w:id="56"/>
      <w:r w:rsidRPr="000465B6">
        <w:rPr>
          <w:lang w:val="en-US"/>
        </w:rPr>
        <w:t>people fully vac</w:t>
      </w:r>
      <w:r w:rsidR="00DC7D26">
        <w:rPr>
          <w:lang w:val="en-US"/>
        </w:rPr>
        <w:t>c</w:t>
      </w:r>
      <w:r w:rsidRPr="000465B6">
        <w:rPr>
          <w:lang w:val="en-US"/>
        </w:rPr>
        <w:t>inated</w:t>
      </w:r>
      <w:r w:rsidR="005C4A72" w:rsidRPr="000465B6">
        <w:rPr>
          <w:lang w:val="en-US"/>
        </w:rPr>
        <w:t xml:space="preserve"> </w:t>
      </w:r>
      <w:r w:rsidRPr="000465B6">
        <w:rPr>
          <w:lang w:val="en-US"/>
        </w:rPr>
        <w:t>an</w:t>
      </w:r>
      <w:r>
        <w:rPr>
          <w:lang w:val="en-US"/>
        </w:rPr>
        <w:t xml:space="preserve">d </w:t>
      </w:r>
      <w:r w:rsidR="005C4A72" w:rsidRPr="000465B6">
        <w:rPr>
          <w:lang w:val="en-US"/>
        </w:rPr>
        <w:t xml:space="preserve"> </w:t>
      </w:r>
      <w:bookmarkStart w:id="57" w:name="Szczepienia_czesciowe_kraj"/>
      <w:r w:rsidR="005C4A72" w:rsidRPr="00DC7D26">
        <w:rPr>
          <w:b/>
          <w:bCs/>
          <w:lang w:val="en-US"/>
        </w:rPr>
        <w:t>liczba_1_dawka</w:t>
      </w:r>
      <w:r w:rsidR="005C4A72" w:rsidRPr="000465B6">
        <w:rPr>
          <w:lang w:val="en-US"/>
        </w:rPr>
        <w:t xml:space="preserve"> </w:t>
      </w:r>
      <w:bookmarkEnd w:id="57"/>
      <w:r>
        <w:rPr>
          <w:lang w:val="en-US"/>
        </w:rPr>
        <w:t>vaccinated only with the first dose</w:t>
      </w:r>
      <w:r w:rsidR="005C4A72" w:rsidRPr="000465B6">
        <w:rPr>
          <w:lang w:val="en-US"/>
        </w:rPr>
        <w:t xml:space="preserve">. </w:t>
      </w:r>
      <w:r w:rsidRPr="000465B6">
        <w:rPr>
          <w:lang w:val="en-US"/>
        </w:rPr>
        <w:t>It is the</w:t>
      </w:r>
      <w:r w:rsidR="005C4A72" w:rsidRPr="000465B6">
        <w:rPr>
          <w:lang w:val="en-US"/>
        </w:rPr>
        <w:t xml:space="preserve"> </w:t>
      </w:r>
      <w:bookmarkStart w:id="58" w:name="Miejsce_szczepienia_kraj"/>
      <w:r w:rsidR="005C4A72" w:rsidRPr="00DC7D26">
        <w:rPr>
          <w:b/>
          <w:bCs/>
          <w:lang w:val="en-US"/>
        </w:rPr>
        <w:t>xxx</w:t>
      </w:r>
      <w:bookmarkEnd w:id="58"/>
      <w:r w:rsidR="005C4A72" w:rsidRPr="000465B6">
        <w:rPr>
          <w:lang w:val="en-US"/>
        </w:rPr>
        <w:t xml:space="preserve">. </w:t>
      </w:r>
      <w:r w:rsidRPr="000465B6">
        <w:rPr>
          <w:lang w:val="en-US"/>
        </w:rPr>
        <w:t>place in the world</w:t>
      </w:r>
      <w:r w:rsidR="005C4A72" w:rsidRPr="000465B6">
        <w:rPr>
          <w:lang w:val="en-US"/>
        </w:rPr>
        <w:t xml:space="preserve">. </w:t>
      </w:r>
    </w:p>
    <w:p w14:paraId="639DBE91" w14:textId="77777777" w:rsidR="005C4A72" w:rsidRPr="000465B6" w:rsidRDefault="005C4A72" w:rsidP="005C4A72">
      <w:pPr>
        <w:pStyle w:val="Nagwek2"/>
        <w:rPr>
          <w:lang w:val="en-US"/>
        </w:rPr>
      </w:pPr>
    </w:p>
    <w:p w14:paraId="39505A6A" w14:textId="0DE6F1D0" w:rsidR="0016033A" w:rsidRPr="004F3E96" w:rsidRDefault="00062F24" w:rsidP="0016033A">
      <w:pPr>
        <w:rPr>
          <w:noProof/>
          <w:sz w:val="24"/>
          <w:lang w:val="en-US"/>
        </w:rPr>
      </w:pPr>
      <w:bookmarkStart w:id="59" w:name="Wykres_szczepienia"/>
      <w:r w:rsidRPr="00DA7924">
        <w:rPr>
          <w:noProof/>
        </w:rPr>
        <w:drawing>
          <wp:inline distT="0" distB="0" distL="0" distR="0" wp14:anchorId="6FD76C8F" wp14:editId="366CAC66">
            <wp:extent cx="6087666" cy="3302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858" cy="33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"/>
    </w:p>
    <w:p w14:paraId="5AA96E7F" w14:textId="77777777" w:rsidR="0016033A" w:rsidRPr="004F3E96" w:rsidRDefault="0016033A" w:rsidP="0016033A">
      <w:pPr>
        <w:rPr>
          <w:noProof/>
          <w:sz w:val="24"/>
          <w:lang w:val="en-US"/>
        </w:rPr>
      </w:pPr>
    </w:p>
    <w:p w14:paraId="3100DDBF" w14:textId="38DF746E" w:rsidR="0016033A" w:rsidRPr="004F3E96" w:rsidRDefault="0016033A" w:rsidP="0016033A">
      <w:pPr>
        <w:rPr>
          <w:noProof/>
          <w:sz w:val="24"/>
          <w:lang w:val="en-US"/>
        </w:rPr>
      </w:pPr>
    </w:p>
    <w:p w14:paraId="0947B98A" w14:textId="29F9AE1E" w:rsidR="0016033A" w:rsidRPr="004F3E96" w:rsidRDefault="0016033A" w:rsidP="0016033A">
      <w:pPr>
        <w:rPr>
          <w:noProof/>
          <w:sz w:val="24"/>
          <w:lang w:val="en-US"/>
        </w:rPr>
      </w:pPr>
    </w:p>
    <w:p w14:paraId="1FA58BBF" w14:textId="3527D532" w:rsidR="0016033A" w:rsidRPr="004F3E96" w:rsidRDefault="0016033A" w:rsidP="0016033A">
      <w:pPr>
        <w:rPr>
          <w:noProof/>
          <w:sz w:val="24"/>
          <w:lang w:val="en-US"/>
        </w:rPr>
      </w:pPr>
    </w:p>
    <w:p w14:paraId="73908B91" w14:textId="39D024D4" w:rsidR="00C13B2F" w:rsidRPr="004F53E9" w:rsidRDefault="00C13B2F" w:rsidP="00686C18">
      <w:pPr>
        <w:rPr>
          <w:noProof/>
          <w:sz w:val="24"/>
        </w:rPr>
      </w:pPr>
    </w:p>
    <w:sectPr w:rsidR="00C13B2F" w:rsidRPr="004F53E9" w:rsidSect="000C1F8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C4A2" w14:textId="77777777" w:rsidR="0069693D" w:rsidRDefault="0069693D">
      <w:pPr>
        <w:spacing w:after="0"/>
      </w:pPr>
      <w:r>
        <w:separator/>
      </w:r>
    </w:p>
  </w:endnote>
  <w:endnote w:type="continuationSeparator" w:id="0">
    <w:p w14:paraId="0E0AF0BA" w14:textId="77777777" w:rsidR="0069693D" w:rsidRDefault="006969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E002" w14:textId="77777777" w:rsidR="00172D10" w:rsidRDefault="00172D10">
    <w:pPr>
      <w:jc w:val="right"/>
    </w:pPr>
  </w:p>
  <w:p w14:paraId="5910794D" w14:textId="77777777" w:rsidR="00172D10" w:rsidRDefault="001C62C8" w:rsidP="009823B0">
    <w:pPr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  <w:r>
      <w:rPr>
        <w:lang w:bidi="pl-PL"/>
      </w:rPr>
      <w:t xml:space="preserve"> </w:t>
    </w:r>
    <w:r>
      <w:rPr>
        <w:color w:val="272063" w:themeColor="accent3"/>
        <w:lang w:bidi="pl-PL"/>
      </w:rPr>
      <w:sym w:font="Wingdings 2" w:char="F097"/>
    </w:r>
  </w:p>
  <w:p w14:paraId="680A713C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0B08A" w14:textId="4974C220" w:rsidR="005D120C" w:rsidRPr="005D120C" w:rsidRDefault="00062F24">
        <w:pPr>
          <w:pStyle w:val="Stopka"/>
          <w:jc w:val="center"/>
          <w:rPr>
            <w:color w:val="3F1D5A" w:themeColor="accent1"/>
          </w:rPr>
        </w:pPr>
        <w:r w:rsidRPr="003E26D3">
          <w:rPr>
            <w:noProof/>
            <w:sz w:val="24"/>
          </w:rPr>
          <w:drawing>
            <wp:anchor distT="0" distB="0" distL="114300" distR="114300" simplePos="0" relativeHeight="251663360" behindDoc="1" locked="0" layoutInCell="1" allowOverlap="1" wp14:anchorId="1F4810A1" wp14:editId="04ABA673">
              <wp:simplePos x="0" y="0"/>
              <wp:positionH relativeFrom="page">
                <wp:align>right</wp:align>
              </wp:positionH>
              <wp:positionV relativeFrom="paragraph">
                <wp:posOffset>-1429385</wp:posOffset>
              </wp:positionV>
              <wp:extent cx="7559311" cy="2697480"/>
              <wp:effectExtent l="0" t="0" r="3810" b="7620"/>
              <wp:wrapNone/>
              <wp:docPr id="10" name="Obraz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311" cy="2697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D120C" w:rsidRPr="005D120C">
          <w:rPr>
            <w:color w:val="3F1D5A" w:themeColor="accent1"/>
            <w:lang w:bidi="pl-PL"/>
          </w:rPr>
          <w:fldChar w:fldCharType="begin"/>
        </w:r>
        <w:r w:rsidR="005D120C" w:rsidRPr="005D120C">
          <w:rPr>
            <w:color w:val="3F1D5A" w:themeColor="accent1"/>
            <w:lang w:bidi="pl-PL"/>
          </w:rPr>
          <w:instrText xml:space="preserve"> PAGE   \* MERGEFORMAT </w:instrText>
        </w:r>
        <w:r w:rsidR="005D120C" w:rsidRPr="005D120C">
          <w:rPr>
            <w:color w:val="3F1D5A" w:themeColor="accent1"/>
            <w:lang w:bidi="pl-PL"/>
          </w:rPr>
          <w:fldChar w:fldCharType="separate"/>
        </w:r>
        <w:r w:rsidR="00DB0EF4">
          <w:rPr>
            <w:noProof/>
            <w:color w:val="3F1D5A" w:themeColor="accent1"/>
            <w:lang w:bidi="pl-PL"/>
          </w:rPr>
          <w:t>1</w:t>
        </w:r>
        <w:r w:rsidR="005D120C" w:rsidRPr="005D120C">
          <w:rPr>
            <w:noProof/>
            <w:color w:val="3F1D5A" w:themeColor="accent1"/>
            <w:lang w:bidi="pl-PL"/>
          </w:rPr>
          <w:fldChar w:fldCharType="end"/>
        </w:r>
      </w:p>
    </w:sdtContent>
  </w:sdt>
  <w:p w14:paraId="1A6199D8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B2C4" w14:textId="77777777" w:rsidR="00094803" w:rsidRDefault="00094803">
    <w:pPr>
      <w:pStyle w:val="Stopka"/>
    </w:pPr>
    <w:r>
      <w:rPr>
        <w:noProof/>
        <w:lang w:bidi="pl-P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C0491D" wp14:editId="2BC1AA1D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upa 17" descr="Wielobarwne sześciokąty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fika 22" descr="Sześciokąt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fika 29" descr="Sześciokąt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fika 30" descr="Sześciokąt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4FA8D9" id="Grupa 17" o:spid="_x0000_s1026" alt="Wielobarwne sześciokąty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a 22" o:spid="_x0000_s1027" type="#_x0000_t75" alt="Sześciokąt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Sześciokąt 2"/>
              </v:shape>
              <v:shape id="Grafika 29" o:spid="_x0000_s1028" type="#_x0000_t75" alt="Sześciokąt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Sześciokąt 3"/>
              </v:shape>
              <v:shape id="Grafika 30" o:spid="_x0000_s1029" type="#_x0000_t75" alt="Sześciokąt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Sześciokąt 1"/>
              </v:shape>
            </v:group>
          </w:pict>
        </mc:Fallback>
      </mc:AlternateContent>
    </w:r>
    <w:r>
      <w:rPr>
        <w:noProof/>
        <w:lang w:bidi="pl-PL"/>
      </w:rPr>
      <w:drawing>
        <wp:anchor distT="0" distB="0" distL="114300" distR="114300" simplePos="0" relativeHeight="251661312" behindDoc="0" locked="0" layoutInCell="1" allowOverlap="1" wp14:anchorId="3FA7E670" wp14:editId="2740309A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fika 31" descr="Sześcioką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fika 31" descr="sześciokąt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D3FF" w14:textId="77777777" w:rsidR="0069693D" w:rsidRDefault="0069693D">
      <w:pPr>
        <w:spacing w:after="0"/>
      </w:pPr>
      <w:r>
        <w:separator/>
      </w:r>
    </w:p>
  </w:footnote>
  <w:footnote w:type="continuationSeparator" w:id="0">
    <w:p w14:paraId="6B21FB87" w14:textId="77777777" w:rsidR="0069693D" w:rsidRDefault="006969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alias w:val="Tytuł dokumentu:"/>
      <w:tag w:val="Tytuł dokumentu:"/>
      <w:id w:val="-1396499233"/>
      <w:placeholder>
        <w:docPart w:val="170F9B135B2243ABAF439319772515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13CFB103" w14:textId="3A0DD81F" w:rsidR="00172D10" w:rsidRDefault="00C6288F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Report COVID-19</w:t>
        </w:r>
      </w:p>
    </w:sdtContent>
  </w:sdt>
  <w:p w14:paraId="21C67AE9" w14:textId="77777777" w:rsidR="00172D10" w:rsidRPr="005D120C" w:rsidRDefault="0069693D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Wielokropek:"/>
        <w:tag w:val="Wielokropek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  <w:lang w:bidi="pl-PL"/>
          </w:rPr>
          <w:sym w:font="Symbol" w:char="F0B7"/>
        </w:r>
        <w:r w:rsidR="001D74FA" w:rsidRPr="001B0F06">
          <w:rPr>
            <w:color w:val="CB400B" w:themeColor="text2" w:themeShade="BF"/>
            <w:lang w:bidi="pl-PL"/>
          </w:rPr>
          <w:t xml:space="preserve"> </w:t>
        </w:r>
        <w:r w:rsidR="001D74FA" w:rsidRPr="001B0F06">
          <w:rPr>
            <w:color w:val="CB400B" w:themeColor="text2" w:themeShade="BF"/>
            <w:lang w:bidi="pl-PL"/>
          </w:rPr>
          <w:sym w:font="Symbol" w:char="F0B7"/>
        </w:r>
        <w:r w:rsidR="001D74FA" w:rsidRPr="001B0F06">
          <w:rPr>
            <w:color w:val="CB400B" w:themeColor="text2" w:themeShade="BF"/>
            <w:lang w:bidi="pl-PL"/>
          </w:rPr>
          <w:t xml:space="preserve"> </w:t>
        </w:r>
        <w:r w:rsidR="001D74FA" w:rsidRPr="001B0F06">
          <w:rPr>
            <w:color w:val="CB400B" w:themeColor="text2" w:themeShade="BF"/>
            <w:lang w:bidi="pl-PL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88AF6" w14:textId="77777777" w:rsidR="00094803" w:rsidRDefault="00094803">
    <w:pPr>
      <w:pStyle w:val="Nagwek"/>
    </w:pPr>
    <w:r>
      <w:rPr>
        <w:noProof/>
        <w:lang w:bidi="pl-PL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222D25" wp14:editId="232AEC84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upa 2" descr="Wielobarwne sześciokąty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fika 3" descr="Sześciokąt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fika 4" descr="Sześciokąt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a 5" descr="Sześciokąt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fika 6" descr="Sześciokąt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D41FBB" id="Grupa 2" o:spid="_x0000_s1026" alt="Wielobarwne sześciokąty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a 3" o:spid="_x0000_s1027" type="#_x0000_t75" alt="Sześciokąt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Sześciokąt 4"/>
              </v:shape>
              <v:shape id="Grafika 4" o:spid="_x0000_s1028" type="#_x0000_t75" alt="Sześciokąt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Sześciokąt 2"/>
              </v:shape>
              <v:shape id="Grafika 5" o:spid="_x0000_s1029" type="#_x0000_t75" alt="Sześciokąt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Sześciokąt 1"/>
              </v:shape>
              <v:shape id="Grafika 6" o:spid="_x0000_s1030" type="#_x0000_t75" alt="Sześciokąt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Sześciokąt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8"/>
    <w:rsid w:val="000465B6"/>
    <w:rsid w:val="00062F24"/>
    <w:rsid w:val="00093C94"/>
    <w:rsid w:val="00094803"/>
    <w:rsid w:val="000C1F8F"/>
    <w:rsid w:val="00144C8E"/>
    <w:rsid w:val="00152167"/>
    <w:rsid w:val="0016033A"/>
    <w:rsid w:val="00172D10"/>
    <w:rsid w:val="001769F2"/>
    <w:rsid w:val="00185B56"/>
    <w:rsid w:val="001917B2"/>
    <w:rsid w:val="00194F61"/>
    <w:rsid w:val="001A2155"/>
    <w:rsid w:val="001B0F06"/>
    <w:rsid w:val="001C62C8"/>
    <w:rsid w:val="001D74FA"/>
    <w:rsid w:val="00202812"/>
    <w:rsid w:val="00260E5B"/>
    <w:rsid w:val="00270A19"/>
    <w:rsid w:val="002A2E02"/>
    <w:rsid w:val="002D243B"/>
    <w:rsid w:val="002E20F4"/>
    <w:rsid w:val="00302691"/>
    <w:rsid w:val="00331B5F"/>
    <w:rsid w:val="00343928"/>
    <w:rsid w:val="00364944"/>
    <w:rsid w:val="00374C02"/>
    <w:rsid w:val="0038009F"/>
    <w:rsid w:val="003D2357"/>
    <w:rsid w:val="003E26D3"/>
    <w:rsid w:val="00426F60"/>
    <w:rsid w:val="00433419"/>
    <w:rsid w:val="004905AD"/>
    <w:rsid w:val="004A5155"/>
    <w:rsid w:val="004F3E96"/>
    <w:rsid w:val="004F53E9"/>
    <w:rsid w:val="0050252D"/>
    <w:rsid w:val="00561054"/>
    <w:rsid w:val="00566933"/>
    <w:rsid w:val="005747FE"/>
    <w:rsid w:val="00575220"/>
    <w:rsid w:val="005C4A72"/>
    <w:rsid w:val="005D120C"/>
    <w:rsid w:val="006045D9"/>
    <w:rsid w:val="006236C1"/>
    <w:rsid w:val="00686C18"/>
    <w:rsid w:val="00691B4A"/>
    <w:rsid w:val="00694109"/>
    <w:rsid w:val="0069693D"/>
    <w:rsid w:val="00732598"/>
    <w:rsid w:val="0075116F"/>
    <w:rsid w:val="00794526"/>
    <w:rsid w:val="007B2493"/>
    <w:rsid w:val="007E5CDC"/>
    <w:rsid w:val="00805C11"/>
    <w:rsid w:val="00814823"/>
    <w:rsid w:val="00880A5E"/>
    <w:rsid w:val="00883B68"/>
    <w:rsid w:val="00886397"/>
    <w:rsid w:val="008A25CD"/>
    <w:rsid w:val="008D5B92"/>
    <w:rsid w:val="008F1D75"/>
    <w:rsid w:val="008F5585"/>
    <w:rsid w:val="00901939"/>
    <w:rsid w:val="0090494F"/>
    <w:rsid w:val="00941DEB"/>
    <w:rsid w:val="00945A49"/>
    <w:rsid w:val="0096164A"/>
    <w:rsid w:val="009823B0"/>
    <w:rsid w:val="00A272E4"/>
    <w:rsid w:val="00A822B4"/>
    <w:rsid w:val="00A97B00"/>
    <w:rsid w:val="00B76B9C"/>
    <w:rsid w:val="00B903A7"/>
    <w:rsid w:val="00BC45EE"/>
    <w:rsid w:val="00BE2F1B"/>
    <w:rsid w:val="00C04B4A"/>
    <w:rsid w:val="00C13B2F"/>
    <w:rsid w:val="00C6288F"/>
    <w:rsid w:val="00CD24A6"/>
    <w:rsid w:val="00CD4008"/>
    <w:rsid w:val="00D26E42"/>
    <w:rsid w:val="00DB0EF4"/>
    <w:rsid w:val="00DB5A25"/>
    <w:rsid w:val="00DC2EB5"/>
    <w:rsid w:val="00DC7D26"/>
    <w:rsid w:val="00E02964"/>
    <w:rsid w:val="00E07B38"/>
    <w:rsid w:val="00E35489"/>
    <w:rsid w:val="00E650D7"/>
    <w:rsid w:val="00F77BFD"/>
    <w:rsid w:val="00F80C09"/>
    <w:rsid w:val="00F87010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488E5"/>
  <w15:docId w15:val="{C369FA99-D535-4606-B7D2-CD26B26A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02812"/>
    <w:pPr>
      <w:spacing w:after="320" w:line="240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45A4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5A49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eastAsiaTheme="minorEastAsia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paragraph" w:styleId="Akapitzlist">
    <w:name w:val="List Paragraph"/>
    <w:basedOn w:val="Normalny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  <w:smallCaps w:val="0"/>
      <w:color w:val="auto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auto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</w:style>
  <w:style w:type="table" w:styleId="Tabela-Siatka">
    <w:name w:val="Table Grid"/>
    <w:basedOn w:val="Standardowy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yturaportu">
    <w:name w:val="Tytuł raportu"/>
    <w:basedOn w:val="Tytu"/>
    <w:link w:val="Tyturaportuznak"/>
    <w:qFormat/>
    <w:rsid w:val="008F5585"/>
    <w:pPr>
      <w:contextualSpacing/>
      <w:jc w:val="center"/>
    </w:pPr>
    <w:rPr>
      <w:b w:val="0"/>
    </w:rPr>
  </w:style>
  <w:style w:type="character" w:customStyle="1" w:styleId="Tyturaportuznak">
    <w:name w:val="Tytuł raportu — znak"/>
    <w:basedOn w:val="TytuZnak"/>
    <w:link w:val="Tyturaportu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UyteHipercze">
    <w:name w:val="FollowedHyperlink"/>
    <w:basedOn w:val="Domylnaczcionkaakapitu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ipercze">
    <w:name w:val="Hyperlink"/>
    <w:basedOn w:val="Domylnaczcionkaakapitu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9.png"/><Relationship Id="rId7" Type="http://schemas.openxmlformats.org/officeDocument/2006/relationships/image" Target="media/image11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8.svg"/><Relationship Id="rId11" Type="http://schemas.openxmlformats.org/officeDocument/2006/relationships/image" Target="media/image4.svg"/><Relationship Id="rId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image" Target="media/image10.sv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3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11" Type="http://schemas.openxmlformats.org/officeDocument/2006/relationships/image" Target="media/image12.png"/><Relationship Id="rId5" Type="http://schemas.openxmlformats.org/officeDocument/2006/relationships/image" Target="media/image7.png"/><Relationship Id="rId10" Type="http://schemas.openxmlformats.org/officeDocument/2006/relationships/image" Target="media/image11.png"/><Relationship Id="rId4" Type="http://schemas.openxmlformats.org/officeDocument/2006/relationships/image" Target="media/image6.svg"/><Relationship Id="rId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ol\AppData\Roaming\Microsoft\Templates\Raport%20(projekt%20Kierownictw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0F9B135B2243ABAF439319772515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173CFF-BF9B-4746-829B-7651A0769BB4}"/>
      </w:docPartPr>
      <w:docPartBody>
        <w:p w:rsidR="00F04FC0" w:rsidRDefault="006B6DDA">
          <w:pPr>
            <w:pStyle w:val="170F9B135B2243ABAF4393197725157E"/>
          </w:pPr>
          <w:r w:rsidRPr="008A25CD">
            <w:rPr>
              <w:b/>
              <w:sz w:val="60"/>
              <w:szCs w:val="60"/>
              <w:lang w:bidi="pl-PL"/>
            </w:rPr>
            <w:t>Wpisz tytuł dokumentu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DA"/>
    <w:rsid w:val="00365D9C"/>
    <w:rsid w:val="00411BC5"/>
    <w:rsid w:val="00565C94"/>
    <w:rsid w:val="006B6DDA"/>
    <w:rsid w:val="00875A9F"/>
    <w:rsid w:val="00A13581"/>
    <w:rsid w:val="00A917CC"/>
    <w:rsid w:val="00B25232"/>
    <w:rsid w:val="00BB2A1C"/>
    <w:rsid w:val="00C3707D"/>
    <w:rsid w:val="00D4450E"/>
    <w:rsid w:val="00F04FC0"/>
    <w:rsid w:val="00F26468"/>
    <w:rsid w:val="00FA1631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0F9B135B2243ABAF4393197725157E">
    <w:name w:val="170F9B135B2243ABAF43931977251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6F663-6BB7-4ADE-B419-591AEC0D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Kierownictwo)</Template>
  <TotalTime>18</TotalTime>
  <Pages>1</Pages>
  <Words>274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Raport COVID-19</vt:lpstr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COVID-19</dc:title>
  <dc:subject>Dane ogólne</dc:subject>
  <dc:creator>Karolina Ogierman</dc:creator>
  <cp:lastModifiedBy>Karolina Ogierman</cp:lastModifiedBy>
  <cp:revision>8</cp:revision>
  <cp:lastPrinted>2009-08-05T20:41:00Z</cp:lastPrinted>
  <dcterms:created xsi:type="dcterms:W3CDTF">2021-05-19T17:56:00Z</dcterms:created>
  <dcterms:modified xsi:type="dcterms:W3CDTF">2021-05-20T16:43:00Z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